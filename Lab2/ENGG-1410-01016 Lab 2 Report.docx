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6E9B" w14:textId="4963F12F" w:rsidR="00DC0C6F" w:rsidRPr="005A7DE3" w:rsidRDefault="00635230" w:rsidP="00227414">
      <w:pPr>
        <w:pStyle w:val="Title"/>
        <w:spacing w:after="240"/>
      </w:pPr>
      <w:r w:rsidRPr="005A7DE3">
        <w:t>Lab 2: Complex Calculations</w:t>
      </w:r>
      <w:r w:rsidR="00712CA6" w:rsidRPr="005A7DE3">
        <w:t xml:space="preserve">, </w:t>
      </w:r>
      <w:r w:rsidRPr="005A7DE3">
        <w:t>Decision</w:t>
      </w:r>
      <w:r w:rsidR="00D46923" w:rsidRPr="005A7DE3">
        <w:t xml:space="preserve"> </w:t>
      </w:r>
      <w:r w:rsidRPr="005A7DE3">
        <w:t>Making</w:t>
      </w:r>
      <w:r w:rsidR="00712CA6" w:rsidRPr="005A7DE3">
        <w:t xml:space="preserve"> and </w:t>
      </w:r>
      <w:r w:rsidRPr="005A7DE3">
        <w:t>Debugging a</w:t>
      </w:r>
      <w:r w:rsidR="00D46923" w:rsidRPr="005A7DE3">
        <w:t xml:space="preserve"> </w:t>
      </w:r>
      <w:r w:rsidRPr="005A7DE3">
        <w:t>C Program</w:t>
      </w:r>
    </w:p>
    <w:p w14:paraId="0A6EE13B" w14:textId="27B4C25F" w:rsidR="00FB3E0D" w:rsidRPr="005A7DE3" w:rsidRDefault="00FB3E0D" w:rsidP="00227414">
      <w:pPr>
        <w:pStyle w:val="Subtitle"/>
      </w:pPr>
      <w:r w:rsidRPr="005A7DE3">
        <w:t>Eric Cao – 13194</w:t>
      </w:r>
      <w:r w:rsidR="00227414" w:rsidRPr="005A7DE3">
        <w:t>18</w:t>
      </w:r>
    </w:p>
    <w:p w14:paraId="17417D55" w14:textId="20A8A56E" w:rsidR="00FB3E0D" w:rsidRPr="005A7DE3" w:rsidRDefault="005A7DE3" w:rsidP="00227414">
      <w:pPr>
        <w:pStyle w:val="Subtitle"/>
      </w:pPr>
      <w:r w:rsidRPr="005A7DE3">
        <w:t xml:space="preserve">Partner: </w:t>
      </w:r>
      <w:r w:rsidR="00FB3E0D" w:rsidRPr="005A7DE3">
        <w:t>Jeremiah George</w:t>
      </w:r>
    </w:p>
    <w:p w14:paraId="4893B972" w14:textId="62EED5C2" w:rsidR="00855982" w:rsidRPr="005A7DE3" w:rsidRDefault="0041423E" w:rsidP="00C813F9">
      <w:pPr>
        <w:pStyle w:val="Heading1"/>
      </w:pPr>
      <w:r w:rsidRPr="005A7DE3">
        <w:t>Part 1</w:t>
      </w:r>
    </w:p>
    <w:p w14:paraId="22801BCB" w14:textId="13873EDF" w:rsidR="00C813F9" w:rsidRPr="005A7DE3" w:rsidRDefault="00EC6855" w:rsidP="00C813F9">
      <w:pPr>
        <w:pStyle w:val="Heading2"/>
      </w:pPr>
      <w:r w:rsidRPr="005A7DE3">
        <w:t>Problem – Objective</w:t>
      </w:r>
    </w:p>
    <w:p w14:paraId="2282D612" w14:textId="7D387AE6" w:rsidR="00EC6855" w:rsidRPr="005A7DE3" w:rsidRDefault="00F1101D" w:rsidP="00EC6855">
      <w:r w:rsidRPr="005A7DE3">
        <w:t xml:space="preserve">Create a program </w:t>
      </w:r>
      <w:r w:rsidR="004D0603" w:rsidRPr="005A7DE3">
        <w:t xml:space="preserve">that prompts </w:t>
      </w:r>
      <w:r w:rsidR="00D14B45" w:rsidRPr="005A7DE3">
        <w:t xml:space="preserve">the user for </w:t>
      </w:r>
      <w:r w:rsidR="00472D21" w:rsidRPr="005A7DE3">
        <w:t>an</w:t>
      </w:r>
      <w:r w:rsidR="00D14B45" w:rsidRPr="005A7DE3">
        <w:t xml:space="preserve"> </w:t>
      </w:r>
      <w:r w:rsidR="00472D21" w:rsidRPr="005A7DE3">
        <w:t xml:space="preserve">integer greater than 0 and smaller than </w:t>
      </w:r>
      <w:r w:rsidR="00D14B45" w:rsidRPr="005A7DE3">
        <w:t xml:space="preserve">15, </w:t>
      </w:r>
      <w:r w:rsidR="00F3451C" w:rsidRPr="005A7DE3">
        <w:t xml:space="preserve">which is then </w:t>
      </w:r>
      <w:r w:rsidR="00E60195" w:rsidRPr="005A7DE3">
        <w:t>converted to binary form</w:t>
      </w:r>
      <w:r w:rsidR="00134F98" w:rsidRPr="005A7DE3">
        <w:t xml:space="preserve"> digit by digit. The result is then outputted to the terminal</w:t>
      </w:r>
      <w:r w:rsidR="00F96B13" w:rsidRPr="005A7DE3">
        <w:t xml:space="preserve"> line by line</w:t>
      </w:r>
      <w:r w:rsidR="00134F98" w:rsidRPr="005A7DE3">
        <w:t>.</w:t>
      </w:r>
    </w:p>
    <w:p w14:paraId="5218C64A" w14:textId="1B39D2BB" w:rsidR="00D14B45" w:rsidRPr="005A7DE3" w:rsidRDefault="00C22A37" w:rsidP="00D14B45">
      <w:pPr>
        <w:pStyle w:val="Heading2"/>
      </w:pPr>
      <w:r w:rsidRPr="005A7DE3">
        <w:t>Assumptions and Constraints</w:t>
      </w:r>
    </w:p>
    <w:p w14:paraId="7D77C4FD" w14:textId="3D4729B0" w:rsidR="002B285F" w:rsidRPr="005A7DE3" w:rsidRDefault="002B285F" w:rsidP="004D0603">
      <w:pPr>
        <w:pStyle w:val="ListParagraph"/>
        <w:numPr>
          <w:ilvl w:val="0"/>
          <w:numId w:val="30"/>
        </w:numPr>
      </w:pPr>
      <w:r w:rsidRPr="005A7DE3">
        <w:t>The input from the user is an integer.</w:t>
      </w:r>
    </w:p>
    <w:p w14:paraId="1C992321" w14:textId="58CEE4AD" w:rsidR="0011424A" w:rsidRPr="005A7DE3" w:rsidRDefault="0036409F" w:rsidP="00395F68">
      <w:pPr>
        <w:pStyle w:val="ListParagraph"/>
        <w:numPr>
          <w:ilvl w:val="0"/>
          <w:numId w:val="30"/>
        </w:numPr>
      </w:pPr>
      <w:r w:rsidRPr="005A7DE3">
        <w:t xml:space="preserve">The number </w:t>
      </w:r>
      <w:r w:rsidR="000F0C48" w:rsidRPr="005A7DE3">
        <w:t>received from the user is between 0 and 15.</w:t>
      </w:r>
    </w:p>
    <w:p w14:paraId="34C4B448" w14:textId="4C365692" w:rsidR="00F645CC" w:rsidRPr="005A7DE3" w:rsidRDefault="00F645CC" w:rsidP="00F645CC">
      <w:pPr>
        <w:pStyle w:val="Heading2"/>
      </w:pPr>
      <w:r w:rsidRPr="005A7DE3">
        <w:t>Pseudocode</w:t>
      </w:r>
    </w:p>
    <w:p w14:paraId="3C676339" w14:textId="1C0D3D1D" w:rsidR="00F645CC" w:rsidRPr="005A7DE3" w:rsidRDefault="0012335E" w:rsidP="00772559">
      <w:pPr>
        <w:spacing w:after="0"/>
        <w:rPr>
          <w:rFonts w:ascii="Consolas" w:hAnsi="Consolas"/>
        </w:rPr>
      </w:pPr>
      <w:r w:rsidRPr="005A7DE3">
        <w:rPr>
          <w:rFonts w:ascii="Consolas" w:hAnsi="Consolas"/>
        </w:rPr>
        <w:t>Output -&gt; statement prompting for a number between 0 and 15</w:t>
      </w:r>
    </w:p>
    <w:p w14:paraId="4A0C87E3" w14:textId="15A3946D" w:rsidR="0012335E" w:rsidRPr="005A7DE3" w:rsidRDefault="001536FB" w:rsidP="00772559">
      <w:pPr>
        <w:spacing w:after="0"/>
        <w:rPr>
          <w:rFonts w:ascii="Consolas" w:hAnsi="Consolas"/>
        </w:rPr>
      </w:pPr>
      <w:r w:rsidRPr="005A7DE3">
        <w:rPr>
          <w:rFonts w:ascii="Consolas" w:hAnsi="Consolas"/>
        </w:rPr>
        <w:t xml:space="preserve">(Integer) </w:t>
      </w:r>
      <w:r w:rsidR="00657009" w:rsidRPr="005A7DE3">
        <w:rPr>
          <w:rFonts w:ascii="Consolas" w:hAnsi="Consolas"/>
        </w:rPr>
        <w:t xml:space="preserve">decimal </w:t>
      </w:r>
      <w:r w:rsidR="0006108E" w:rsidRPr="005A7DE3">
        <w:rPr>
          <w:rFonts w:ascii="Consolas" w:hAnsi="Consolas"/>
        </w:rPr>
        <w:t>&lt;- received input</w:t>
      </w:r>
    </w:p>
    <w:p w14:paraId="224A70F5" w14:textId="6D005C6F" w:rsidR="00943E79" w:rsidRPr="005A7DE3" w:rsidRDefault="00772559" w:rsidP="00065E3B">
      <w:pPr>
        <w:spacing w:after="0"/>
        <w:rPr>
          <w:rFonts w:ascii="Consolas" w:hAnsi="Consolas"/>
        </w:rPr>
      </w:pPr>
      <w:r w:rsidRPr="005A7DE3">
        <w:rPr>
          <w:rFonts w:ascii="Consolas" w:hAnsi="Consolas"/>
        </w:rPr>
        <w:t xml:space="preserve">If </w:t>
      </w:r>
      <w:r w:rsidR="00065E3B" w:rsidRPr="005A7DE3">
        <w:rPr>
          <w:rFonts w:ascii="Consolas" w:hAnsi="Consolas"/>
        </w:rPr>
        <w:t xml:space="preserve">0 &lt; </w:t>
      </w:r>
      <w:r w:rsidR="00657009" w:rsidRPr="005A7DE3">
        <w:rPr>
          <w:rFonts w:ascii="Consolas" w:hAnsi="Consolas"/>
        </w:rPr>
        <w:t>decimal</w:t>
      </w:r>
      <w:r w:rsidR="0006108E" w:rsidRPr="005A7DE3">
        <w:rPr>
          <w:rFonts w:ascii="Consolas" w:hAnsi="Consolas"/>
        </w:rPr>
        <w:t xml:space="preserve"> &lt; 15 then stop program</w:t>
      </w:r>
    </w:p>
    <w:p w14:paraId="44185042" w14:textId="77777777" w:rsidR="0006108E" w:rsidRPr="005A7DE3" w:rsidRDefault="0006108E" w:rsidP="00065E3B">
      <w:pPr>
        <w:spacing w:after="0"/>
        <w:rPr>
          <w:rFonts w:ascii="Consolas" w:hAnsi="Consolas"/>
        </w:rPr>
      </w:pPr>
    </w:p>
    <w:p w14:paraId="23FC5CB3" w14:textId="69578D28" w:rsidR="00657009" w:rsidRPr="005A7DE3" w:rsidRDefault="0006108E" w:rsidP="00EA2C6C">
      <w:pPr>
        <w:pStyle w:val="Code"/>
      </w:pPr>
      <w:r w:rsidRPr="005A7DE3">
        <w:t xml:space="preserve">Last digit = </w:t>
      </w:r>
      <w:r w:rsidR="00657009" w:rsidRPr="005A7DE3">
        <w:t>remainder(decimal/2)</w:t>
      </w:r>
    </w:p>
    <w:p w14:paraId="0BE3DBDF" w14:textId="6E24423A" w:rsidR="00657009" w:rsidRPr="005A7DE3" w:rsidRDefault="00657009" w:rsidP="00EA2C6C">
      <w:pPr>
        <w:pStyle w:val="Code"/>
      </w:pPr>
      <w:r w:rsidRPr="005A7DE3">
        <w:t>Decimal = decimal / 2</w:t>
      </w:r>
    </w:p>
    <w:p w14:paraId="34BB1C69" w14:textId="4A5345FC" w:rsidR="00657009" w:rsidRPr="005A7DE3" w:rsidRDefault="00657009" w:rsidP="00EA2C6C">
      <w:pPr>
        <w:pStyle w:val="Code"/>
      </w:pPr>
      <w:r w:rsidRPr="005A7DE3">
        <w:t>Third digit =</w:t>
      </w:r>
      <w:r w:rsidR="003D257C" w:rsidRPr="005A7DE3">
        <w:t xml:space="preserve"> </w:t>
      </w:r>
      <w:r w:rsidR="00F3451C" w:rsidRPr="005A7DE3">
        <w:t>remainder(decimal/2)</w:t>
      </w:r>
    </w:p>
    <w:p w14:paraId="0154B8DB" w14:textId="48F66B94" w:rsidR="00F3451C" w:rsidRPr="005A7DE3" w:rsidRDefault="00F3451C" w:rsidP="00065E3B">
      <w:pPr>
        <w:spacing w:after="0"/>
        <w:rPr>
          <w:rFonts w:ascii="Consolas" w:hAnsi="Consolas"/>
        </w:rPr>
      </w:pPr>
      <w:r w:rsidRPr="005A7DE3">
        <w:rPr>
          <w:rFonts w:ascii="Consolas" w:hAnsi="Consolas"/>
        </w:rPr>
        <w:t>Decimal = decimal / 2</w:t>
      </w:r>
    </w:p>
    <w:p w14:paraId="35E4D408" w14:textId="55B79B96" w:rsidR="00F3451C" w:rsidRPr="005A7DE3" w:rsidRDefault="00F3451C" w:rsidP="00065E3B">
      <w:pPr>
        <w:spacing w:after="0"/>
        <w:rPr>
          <w:rFonts w:ascii="Consolas" w:hAnsi="Consolas"/>
        </w:rPr>
      </w:pPr>
      <w:r w:rsidRPr="005A7DE3">
        <w:rPr>
          <w:rFonts w:ascii="Consolas" w:hAnsi="Consolas"/>
        </w:rPr>
        <w:t>Second digit = remainder(decimal/2)</w:t>
      </w:r>
    </w:p>
    <w:p w14:paraId="37FB6327" w14:textId="5FD9C271" w:rsidR="00F3451C" w:rsidRPr="005A7DE3" w:rsidRDefault="00F3451C" w:rsidP="00065E3B">
      <w:pPr>
        <w:spacing w:after="0"/>
        <w:rPr>
          <w:rFonts w:ascii="Consolas" w:hAnsi="Consolas"/>
        </w:rPr>
      </w:pPr>
      <w:r w:rsidRPr="005A7DE3">
        <w:rPr>
          <w:rFonts w:ascii="Consolas" w:hAnsi="Consolas"/>
        </w:rPr>
        <w:t>Decimal = decimal / 2</w:t>
      </w:r>
    </w:p>
    <w:p w14:paraId="63394050" w14:textId="7CB6DA65" w:rsidR="00F3451C" w:rsidRPr="005A7DE3" w:rsidRDefault="00F3451C" w:rsidP="00065E3B">
      <w:pPr>
        <w:spacing w:after="0"/>
        <w:rPr>
          <w:rFonts w:ascii="Consolas" w:hAnsi="Consolas"/>
        </w:rPr>
      </w:pPr>
      <w:r w:rsidRPr="005A7DE3">
        <w:rPr>
          <w:rFonts w:ascii="Consolas" w:hAnsi="Consolas"/>
        </w:rPr>
        <w:t xml:space="preserve">First digit = </w:t>
      </w:r>
      <w:r w:rsidR="00A55EE4" w:rsidRPr="005A7DE3">
        <w:rPr>
          <w:rFonts w:ascii="Consolas" w:hAnsi="Consolas"/>
        </w:rPr>
        <w:t>d</w:t>
      </w:r>
      <w:r w:rsidRPr="005A7DE3">
        <w:rPr>
          <w:rFonts w:ascii="Consolas" w:hAnsi="Consolas"/>
        </w:rPr>
        <w:t>ecimal</w:t>
      </w:r>
    </w:p>
    <w:p w14:paraId="4CF91204" w14:textId="77777777" w:rsidR="00F3451C" w:rsidRPr="005A7DE3" w:rsidRDefault="00F3451C" w:rsidP="00065E3B">
      <w:pPr>
        <w:spacing w:after="0"/>
        <w:rPr>
          <w:rFonts w:ascii="Consolas" w:hAnsi="Consolas"/>
        </w:rPr>
      </w:pPr>
    </w:p>
    <w:p w14:paraId="55E2574C" w14:textId="77777777" w:rsidR="00F96B13" w:rsidRPr="005A7DE3" w:rsidRDefault="00134F98" w:rsidP="00065E3B">
      <w:pPr>
        <w:spacing w:after="0"/>
        <w:rPr>
          <w:rFonts w:ascii="Consolas" w:hAnsi="Consolas"/>
        </w:rPr>
      </w:pPr>
      <w:r w:rsidRPr="005A7DE3">
        <w:rPr>
          <w:rFonts w:ascii="Consolas" w:hAnsi="Consolas"/>
        </w:rPr>
        <w:t xml:space="preserve">Output -&gt; </w:t>
      </w:r>
    </w:p>
    <w:p w14:paraId="12D4CE9A" w14:textId="17954E1C" w:rsidR="00134F98" w:rsidRPr="005A7DE3" w:rsidRDefault="00F96B13" w:rsidP="00065E3B">
      <w:pPr>
        <w:spacing w:after="0"/>
        <w:rPr>
          <w:rFonts w:ascii="Consolas" w:hAnsi="Consolas"/>
        </w:rPr>
      </w:pPr>
      <w:r w:rsidRPr="005A7DE3">
        <w:rPr>
          <w:rFonts w:ascii="Consolas" w:hAnsi="Consolas"/>
        </w:rPr>
        <w:t>“The four digits of” + decimal + “are as follows: (newline)</w:t>
      </w:r>
    </w:p>
    <w:p w14:paraId="5F09D74B" w14:textId="7184FB24" w:rsidR="00F96B13" w:rsidRPr="005A7DE3" w:rsidRDefault="00F96B13" w:rsidP="00065E3B">
      <w:pPr>
        <w:spacing w:after="0"/>
        <w:rPr>
          <w:rFonts w:ascii="Consolas" w:hAnsi="Consolas"/>
        </w:rPr>
      </w:pPr>
      <w:r w:rsidRPr="005A7DE3">
        <w:rPr>
          <w:rFonts w:ascii="Consolas" w:hAnsi="Consolas"/>
        </w:rPr>
        <w:t>Most significant digit</w:t>
      </w:r>
      <w:proofErr w:type="gramStart"/>
      <w:r w:rsidRPr="005A7DE3">
        <w:rPr>
          <w:rFonts w:ascii="Consolas" w:hAnsi="Consolas"/>
        </w:rPr>
        <w:t xml:space="preserve">: </w:t>
      </w:r>
      <w:r w:rsidR="00790364" w:rsidRPr="005A7DE3">
        <w:rPr>
          <w:rFonts w:ascii="Consolas" w:hAnsi="Consolas"/>
        </w:rPr>
        <w:t>”</w:t>
      </w:r>
      <w:proofErr w:type="gramEnd"/>
      <w:r w:rsidRPr="005A7DE3">
        <w:rPr>
          <w:rFonts w:ascii="Consolas" w:hAnsi="Consolas"/>
        </w:rPr>
        <w:t xml:space="preserve"> + first digit + “(newline)</w:t>
      </w:r>
    </w:p>
    <w:p w14:paraId="413858AB" w14:textId="69E02DFE" w:rsidR="00F96B13" w:rsidRPr="005A7DE3" w:rsidRDefault="00F96B13" w:rsidP="00065E3B">
      <w:pPr>
        <w:spacing w:after="0"/>
        <w:rPr>
          <w:rFonts w:ascii="Consolas" w:hAnsi="Consolas"/>
        </w:rPr>
      </w:pPr>
      <w:r w:rsidRPr="005A7DE3">
        <w:rPr>
          <w:rFonts w:ascii="Consolas" w:hAnsi="Consolas"/>
        </w:rPr>
        <w:t>Next digit</w:t>
      </w:r>
      <w:proofErr w:type="gramStart"/>
      <w:r w:rsidRPr="005A7DE3">
        <w:rPr>
          <w:rFonts w:ascii="Consolas" w:hAnsi="Consolas"/>
        </w:rPr>
        <w:t xml:space="preserve">: </w:t>
      </w:r>
      <w:r w:rsidR="00790364" w:rsidRPr="005A7DE3">
        <w:rPr>
          <w:rFonts w:ascii="Consolas" w:hAnsi="Consolas"/>
        </w:rPr>
        <w:t>”</w:t>
      </w:r>
      <w:proofErr w:type="gramEnd"/>
      <w:r w:rsidRPr="005A7DE3">
        <w:rPr>
          <w:rFonts w:ascii="Consolas" w:hAnsi="Consolas"/>
        </w:rPr>
        <w:t xml:space="preserve"> + second digit + “(newline)</w:t>
      </w:r>
    </w:p>
    <w:p w14:paraId="5F503B97" w14:textId="1A2F1441" w:rsidR="00F96B13" w:rsidRPr="005A7DE3" w:rsidRDefault="00F96B13" w:rsidP="00065E3B">
      <w:pPr>
        <w:spacing w:after="0"/>
        <w:rPr>
          <w:rFonts w:ascii="Consolas" w:hAnsi="Consolas"/>
        </w:rPr>
      </w:pPr>
      <w:r w:rsidRPr="005A7DE3">
        <w:rPr>
          <w:rFonts w:ascii="Consolas" w:hAnsi="Consolas"/>
        </w:rPr>
        <w:t>Next digit</w:t>
      </w:r>
      <w:proofErr w:type="gramStart"/>
      <w:r w:rsidRPr="005A7DE3">
        <w:rPr>
          <w:rFonts w:ascii="Consolas" w:hAnsi="Consolas"/>
        </w:rPr>
        <w:t xml:space="preserve">: </w:t>
      </w:r>
      <w:r w:rsidR="00790364" w:rsidRPr="005A7DE3">
        <w:rPr>
          <w:rFonts w:ascii="Consolas" w:hAnsi="Consolas"/>
        </w:rPr>
        <w:t>”</w:t>
      </w:r>
      <w:proofErr w:type="gramEnd"/>
      <w:r w:rsidR="00B67997" w:rsidRPr="005A7DE3">
        <w:rPr>
          <w:rFonts w:ascii="Consolas" w:hAnsi="Consolas"/>
        </w:rPr>
        <w:t xml:space="preserve"> </w:t>
      </w:r>
      <w:r w:rsidRPr="005A7DE3">
        <w:rPr>
          <w:rFonts w:ascii="Consolas" w:hAnsi="Consolas"/>
        </w:rPr>
        <w:t xml:space="preserve">+ third digit + </w:t>
      </w:r>
      <w:r w:rsidR="00B67997" w:rsidRPr="005A7DE3">
        <w:rPr>
          <w:rFonts w:ascii="Consolas" w:hAnsi="Consolas"/>
        </w:rPr>
        <w:t>“(newline)</w:t>
      </w:r>
    </w:p>
    <w:p w14:paraId="07D7CA32" w14:textId="55E8092D" w:rsidR="00790364" w:rsidRPr="005A7DE3" w:rsidRDefault="00B67997" w:rsidP="00065E3B">
      <w:pPr>
        <w:spacing w:after="0"/>
        <w:rPr>
          <w:rFonts w:ascii="Consolas" w:hAnsi="Consolas"/>
        </w:rPr>
      </w:pPr>
      <w:r w:rsidRPr="005A7DE3">
        <w:rPr>
          <w:rFonts w:ascii="Consolas" w:hAnsi="Consolas"/>
        </w:rPr>
        <w:t>Least significant digit</w:t>
      </w:r>
      <w:proofErr w:type="gramStart"/>
      <w:r w:rsidR="00790364" w:rsidRPr="005A7DE3">
        <w:rPr>
          <w:rFonts w:ascii="Consolas" w:hAnsi="Consolas"/>
        </w:rPr>
        <w:t>: ”</w:t>
      </w:r>
      <w:proofErr w:type="gramEnd"/>
      <w:r w:rsidR="00790364" w:rsidRPr="005A7DE3">
        <w:rPr>
          <w:rFonts w:ascii="Consolas" w:hAnsi="Consolas"/>
        </w:rPr>
        <w:t xml:space="preserve"> + last digit</w:t>
      </w:r>
    </w:p>
    <w:p w14:paraId="42CA4A2D" w14:textId="77777777" w:rsidR="00790364" w:rsidRPr="005A7DE3" w:rsidRDefault="00790364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 w:rsidRPr="005A7DE3">
        <w:br w:type="page"/>
      </w:r>
    </w:p>
    <w:p w14:paraId="6EC8A3E5" w14:textId="6C6D93C1" w:rsidR="0006108E" w:rsidRPr="005A7DE3" w:rsidRDefault="00790364" w:rsidP="00790364">
      <w:pPr>
        <w:pStyle w:val="Heading1"/>
      </w:pPr>
      <w:r w:rsidRPr="005A7DE3">
        <w:lastRenderedPageBreak/>
        <w:t>Part 2</w:t>
      </w:r>
    </w:p>
    <w:p w14:paraId="1B5B5997" w14:textId="2E21E553" w:rsidR="00790364" w:rsidRPr="005A7DE3" w:rsidRDefault="00495DC4" w:rsidP="00495DC4">
      <w:pPr>
        <w:pStyle w:val="Heading2"/>
      </w:pPr>
      <w:r w:rsidRPr="005A7DE3">
        <w:t xml:space="preserve">Problem </w:t>
      </w:r>
      <w:r w:rsidR="00A13BE0" w:rsidRPr="005A7DE3">
        <w:t>–</w:t>
      </w:r>
      <w:r w:rsidRPr="005A7DE3">
        <w:t xml:space="preserve"> Objective</w:t>
      </w:r>
    </w:p>
    <w:p w14:paraId="5E552393" w14:textId="03F41901" w:rsidR="00A13BE0" w:rsidRPr="005A7DE3" w:rsidRDefault="00A13BE0" w:rsidP="00A13BE0">
      <w:r w:rsidRPr="005A7DE3">
        <w:t xml:space="preserve">Create a program that receives as input, </w:t>
      </w:r>
      <w:r w:rsidR="0019456E" w:rsidRPr="005A7DE3">
        <w:t>the x-y coordinates of two vectors</w:t>
      </w:r>
      <w:r w:rsidR="00624FCF" w:rsidRPr="005A7DE3">
        <w:t xml:space="preserve"> </w:t>
      </w:r>
      <w:r w:rsidR="001F14A5" w:rsidRPr="005A7DE3">
        <w:t xml:space="preserve">A and B. The angle </w:t>
      </w:r>
      <w:r w:rsidR="00204307" w:rsidRPr="005A7DE3">
        <w:t>formed at the origin between A and B</w:t>
      </w:r>
      <w:r w:rsidR="0008481A" w:rsidRPr="005A7DE3">
        <w:t xml:space="preserve"> is then calculated </w:t>
      </w:r>
      <w:r w:rsidR="002957EB" w:rsidRPr="005A7DE3">
        <w:t xml:space="preserve">in both radians and degrees using the cosine law, which is then </w:t>
      </w:r>
      <w:r w:rsidR="008A2E95" w:rsidRPr="005A7DE3">
        <w:t>displayed to the terminal.</w:t>
      </w:r>
    </w:p>
    <w:p w14:paraId="4F080154" w14:textId="3BDC535F" w:rsidR="008A2E95" w:rsidRPr="005A7DE3" w:rsidRDefault="008A2E95" w:rsidP="008A2E95">
      <w:pPr>
        <w:pStyle w:val="Heading2"/>
      </w:pPr>
      <w:r w:rsidRPr="005A7DE3">
        <w:t>Assumptions and Constraints</w:t>
      </w:r>
    </w:p>
    <w:p w14:paraId="115F4184" w14:textId="4B7F64D1" w:rsidR="008A2E95" w:rsidRPr="005A7DE3" w:rsidRDefault="004F362F" w:rsidP="00001096">
      <w:pPr>
        <w:pStyle w:val="ListParagraph"/>
        <w:numPr>
          <w:ilvl w:val="0"/>
          <w:numId w:val="30"/>
        </w:numPr>
      </w:pPr>
      <w:r w:rsidRPr="005A7DE3">
        <w:t xml:space="preserve">The received input consists of </w:t>
      </w:r>
      <w:r w:rsidR="00D4193B" w:rsidRPr="005A7DE3">
        <w:t xml:space="preserve">four </w:t>
      </w:r>
      <w:r w:rsidRPr="005A7DE3">
        <w:t>real numbers for the x and y coordinates of point A, then the x and y coordinates of point B.</w:t>
      </w:r>
    </w:p>
    <w:p w14:paraId="798DE8F0" w14:textId="13EB727D" w:rsidR="004F362F" w:rsidRPr="005A7DE3" w:rsidRDefault="004F362F" w:rsidP="00001096">
      <w:pPr>
        <w:pStyle w:val="ListParagraph"/>
        <w:numPr>
          <w:ilvl w:val="0"/>
          <w:numId w:val="30"/>
        </w:numPr>
      </w:pPr>
      <w:r w:rsidRPr="005A7DE3">
        <w:t xml:space="preserve">The angle </w:t>
      </w:r>
      <w:r w:rsidR="00F313F4" w:rsidRPr="005A7DE3">
        <w:t>formed between A and B is at the origin.</w:t>
      </w:r>
    </w:p>
    <w:p w14:paraId="26B1DA18" w14:textId="69402948" w:rsidR="00F313F4" w:rsidRPr="005A7DE3" w:rsidRDefault="00D4193B" w:rsidP="00001096">
      <w:pPr>
        <w:pStyle w:val="ListParagraph"/>
        <w:numPr>
          <w:ilvl w:val="0"/>
          <w:numId w:val="30"/>
        </w:numPr>
      </w:pPr>
      <w:r w:rsidRPr="005A7DE3">
        <w:t xml:space="preserve">The output consists of the angle in radians </w:t>
      </w:r>
      <w:r w:rsidR="007A4F11" w:rsidRPr="005A7DE3">
        <w:t xml:space="preserve">with </w:t>
      </w:r>
      <w:r w:rsidRPr="005A7DE3">
        <w:t xml:space="preserve">three decimal places, then in </w:t>
      </w:r>
      <w:r w:rsidR="007A4F11" w:rsidRPr="005A7DE3">
        <w:t>degrees with two decimal places.</w:t>
      </w:r>
    </w:p>
    <w:p w14:paraId="4A116978" w14:textId="2BCDC4A7" w:rsidR="007A4F11" w:rsidRPr="005A7DE3" w:rsidRDefault="007A4F11" w:rsidP="007A4F11">
      <w:pPr>
        <w:pStyle w:val="Heading2"/>
      </w:pPr>
      <w:r w:rsidRPr="005A7DE3">
        <w:t>Pseudocode</w:t>
      </w:r>
    </w:p>
    <w:p w14:paraId="2F4CB34D" w14:textId="7684E152" w:rsidR="00EA2C6C" w:rsidRPr="005A7DE3" w:rsidRDefault="00EA2C6C" w:rsidP="00A55EE4">
      <w:pPr>
        <w:pStyle w:val="Code"/>
      </w:pPr>
      <w:r w:rsidRPr="005A7DE3">
        <w:t xml:space="preserve">Output -&gt; prompt for x and y values </w:t>
      </w:r>
      <w:r w:rsidR="00A55EE4" w:rsidRPr="005A7DE3">
        <w:t xml:space="preserve">of point A </w:t>
      </w:r>
      <w:r w:rsidRPr="005A7DE3">
        <w:t>in the format (</w:t>
      </w:r>
      <w:proofErr w:type="spellStart"/>
      <w:proofErr w:type="gramStart"/>
      <w:r w:rsidRPr="005A7DE3">
        <w:t>x,y</w:t>
      </w:r>
      <w:proofErr w:type="spellEnd"/>
      <w:proofErr w:type="gramEnd"/>
      <w:r w:rsidRPr="005A7DE3">
        <w:t>)</w:t>
      </w:r>
    </w:p>
    <w:p w14:paraId="17F63D07" w14:textId="7880DE1C" w:rsidR="00A55EE4" w:rsidRPr="005A7DE3" w:rsidRDefault="00A55EE4" w:rsidP="00A55EE4">
      <w:pPr>
        <w:pStyle w:val="Code"/>
      </w:pPr>
      <w:r w:rsidRPr="005A7DE3">
        <w:t xml:space="preserve">Coordinates </w:t>
      </w:r>
      <w:proofErr w:type="spellStart"/>
      <w:r w:rsidRPr="005A7DE3">
        <w:t>x_A</w:t>
      </w:r>
      <w:proofErr w:type="spellEnd"/>
      <w:r w:rsidRPr="005A7DE3">
        <w:t xml:space="preserve">, </w:t>
      </w:r>
      <w:proofErr w:type="spellStart"/>
      <w:r w:rsidRPr="005A7DE3">
        <w:t>y_A</w:t>
      </w:r>
      <w:proofErr w:type="spellEnd"/>
      <w:r w:rsidRPr="005A7DE3">
        <w:t xml:space="preserve"> &lt;- received input</w:t>
      </w:r>
    </w:p>
    <w:p w14:paraId="3E4F8D98" w14:textId="7B75AA9D" w:rsidR="00A55EE4" w:rsidRPr="005A7DE3" w:rsidRDefault="00A55EE4" w:rsidP="00A55EE4">
      <w:pPr>
        <w:pStyle w:val="Code"/>
      </w:pPr>
      <w:r w:rsidRPr="005A7DE3">
        <w:t>Output -&gt; prompt for x and y values of point B in the format (</w:t>
      </w:r>
      <w:proofErr w:type="spellStart"/>
      <w:proofErr w:type="gramStart"/>
      <w:r w:rsidRPr="005A7DE3">
        <w:t>x,y</w:t>
      </w:r>
      <w:proofErr w:type="spellEnd"/>
      <w:proofErr w:type="gramEnd"/>
      <w:r w:rsidRPr="005A7DE3">
        <w:t>)</w:t>
      </w:r>
    </w:p>
    <w:p w14:paraId="6CDC0BD1" w14:textId="364DB6BE" w:rsidR="00A55EE4" w:rsidRPr="005A7DE3" w:rsidRDefault="00A55EE4" w:rsidP="00A55EE4">
      <w:pPr>
        <w:pStyle w:val="Code"/>
      </w:pPr>
      <w:r w:rsidRPr="005A7DE3">
        <w:t xml:space="preserve">Coordinates </w:t>
      </w:r>
      <w:proofErr w:type="spellStart"/>
      <w:r w:rsidRPr="005A7DE3">
        <w:t>x_B</w:t>
      </w:r>
      <w:proofErr w:type="spellEnd"/>
      <w:r w:rsidRPr="005A7DE3">
        <w:t xml:space="preserve">, </w:t>
      </w:r>
      <w:proofErr w:type="spellStart"/>
      <w:r w:rsidRPr="005A7DE3">
        <w:t>y_B</w:t>
      </w:r>
      <w:proofErr w:type="spellEnd"/>
      <w:r w:rsidRPr="005A7DE3">
        <w:t xml:space="preserve"> &lt;- received input</w:t>
      </w:r>
    </w:p>
    <w:p w14:paraId="7506847C" w14:textId="343C056E" w:rsidR="00A55EE4" w:rsidRPr="005A7DE3" w:rsidRDefault="00A55EE4" w:rsidP="00A55EE4">
      <w:pPr>
        <w:pStyle w:val="Code"/>
      </w:pPr>
    </w:p>
    <w:p w14:paraId="5E4DAC1E" w14:textId="6C3C73D2" w:rsidR="00A55EE4" w:rsidRPr="005A7DE3" w:rsidRDefault="00A55EE4" w:rsidP="00A55EE4">
      <w:pPr>
        <w:pStyle w:val="Code"/>
      </w:pPr>
      <w:r w:rsidRPr="005A7DE3">
        <w:t>// calculate dot product:</w:t>
      </w:r>
    </w:p>
    <w:p w14:paraId="7A60F9F4" w14:textId="6B8AC9A8" w:rsidR="00A55EE4" w:rsidRPr="005A7DE3" w:rsidRDefault="00A55EE4" w:rsidP="00A55EE4">
      <w:pPr>
        <w:pStyle w:val="Code"/>
      </w:pPr>
      <w:r w:rsidRPr="005A7DE3">
        <w:t xml:space="preserve">Dot product = </w:t>
      </w:r>
      <w:proofErr w:type="spellStart"/>
      <w:r w:rsidRPr="005A7DE3">
        <w:t>x_A</w:t>
      </w:r>
      <w:proofErr w:type="spellEnd"/>
      <w:r w:rsidRPr="005A7DE3">
        <w:t xml:space="preserve"> * </w:t>
      </w:r>
      <w:proofErr w:type="spellStart"/>
      <w:r w:rsidRPr="005A7DE3">
        <w:t>x_b</w:t>
      </w:r>
      <w:proofErr w:type="spellEnd"/>
      <w:r w:rsidRPr="005A7DE3">
        <w:t xml:space="preserve"> + </w:t>
      </w:r>
      <w:proofErr w:type="spellStart"/>
      <w:r w:rsidRPr="005A7DE3">
        <w:t>y_A</w:t>
      </w:r>
      <w:proofErr w:type="spellEnd"/>
      <w:r w:rsidRPr="005A7DE3">
        <w:t xml:space="preserve">, </w:t>
      </w:r>
      <w:proofErr w:type="spellStart"/>
      <w:r w:rsidRPr="005A7DE3">
        <w:t>y_B</w:t>
      </w:r>
      <w:proofErr w:type="spellEnd"/>
    </w:p>
    <w:p w14:paraId="7D4D1894" w14:textId="77777777" w:rsidR="00A55EE4" w:rsidRPr="005A7DE3" w:rsidRDefault="00A55EE4" w:rsidP="00A55EE4">
      <w:pPr>
        <w:pStyle w:val="Code"/>
      </w:pPr>
    </w:p>
    <w:p w14:paraId="639F5026" w14:textId="0BF23AE9" w:rsidR="00A55EE4" w:rsidRPr="005A7DE3" w:rsidRDefault="00A55EE4" w:rsidP="00A55EE4">
      <w:pPr>
        <w:pStyle w:val="Code"/>
      </w:pPr>
      <w:r w:rsidRPr="005A7DE3">
        <w:t>// calculate magnitude of vectors:</w:t>
      </w:r>
    </w:p>
    <w:p w14:paraId="7F4D2465" w14:textId="772A3E15" w:rsidR="003378A9" w:rsidRPr="005A7DE3" w:rsidRDefault="00A55EE4" w:rsidP="00A55EE4">
      <w:pPr>
        <w:pStyle w:val="Code"/>
      </w:pPr>
      <w:r w:rsidRPr="005A7DE3">
        <w:t>Magnitude</w:t>
      </w:r>
      <w:r w:rsidR="003378A9" w:rsidRPr="005A7DE3">
        <w:t xml:space="preserve"> A = </w:t>
      </w:r>
      <w:proofErr w:type="gramStart"/>
      <w:r w:rsidR="003378A9" w:rsidRPr="005A7DE3">
        <w:t>sqrt(</w:t>
      </w:r>
      <w:proofErr w:type="gramEnd"/>
      <w:r w:rsidR="003378A9" w:rsidRPr="005A7DE3">
        <w:t>x_A^2 + y_A^2)</w:t>
      </w:r>
    </w:p>
    <w:p w14:paraId="2E5A914D" w14:textId="79DF2BFC" w:rsidR="003378A9" w:rsidRPr="005A7DE3" w:rsidRDefault="003378A9" w:rsidP="00A55EE4">
      <w:pPr>
        <w:pStyle w:val="Code"/>
      </w:pPr>
      <w:r w:rsidRPr="005A7DE3">
        <w:t xml:space="preserve">Magnitude B = </w:t>
      </w:r>
      <w:proofErr w:type="gramStart"/>
      <w:r w:rsidRPr="005A7DE3">
        <w:t>sqrt(</w:t>
      </w:r>
      <w:proofErr w:type="gramEnd"/>
      <w:r w:rsidRPr="005A7DE3">
        <w:t>x_B^2 + y_B^2)</w:t>
      </w:r>
    </w:p>
    <w:p w14:paraId="0A5F55B6" w14:textId="1A88A47E" w:rsidR="003378A9" w:rsidRPr="005A7DE3" w:rsidRDefault="003378A9" w:rsidP="00A55EE4">
      <w:pPr>
        <w:pStyle w:val="Code"/>
      </w:pPr>
    </w:p>
    <w:p w14:paraId="3A65F2C4" w14:textId="43143B03" w:rsidR="00B53E60" w:rsidRPr="005A7DE3" w:rsidRDefault="00B53E60" w:rsidP="00A55EE4">
      <w:pPr>
        <w:pStyle w:val="Code"/>
      </w:pPr>
      <w:r w:rsidRPr="005A7DE3">
        <w:t>// divide dot product by both magnitudes of vectors</w:t>
      </w:r>
    </w:p>
    <w:p w14:paraId="6B7C5A58" w14:textId="6E8CF7E0" w:rsidR="003378A9" w:rsidRPr="005A7DE3" w:rsidRDefault="003378A9" w:rsidP="00A55EE4">
      <w:pPr>
        <w:pStyle w:val="Code"/>
      </w:pPr>
      <w:r w:rsidRPr="005A7DE3">
        <w:t>cosine of angle = (dot product) / (magnitude A * magnitude B)</w:t>
      </w:r>
    </w:p>
    <w:p w14:paraId="083FD0C8" w14:textId="77777777" w:rsidR="00B53E60" w:rsidRPr="005A7DE3" w:rsidRDefault="00B53E60" w:rsidP="00A55EE4">
      <w:pPr>
        <w:pStyle w:val="Code"/>
      </w:pPr>
    </w:p>
    <w:p w14:paraId="312608CD" w14:textId="7A28BF4C" w:rsidR="003378A9" w:rsidRPr="005A7DE3" w:rsidRDefault="003378A9" w:rsidP="00A55EE4">
      <w:pPr>
        <w:pStyle w:val="Code"/>
      </w:pPr>
      <w:r w:rsidRPr="005A7DE3">
        <w:t xml:space="preserve">angle radians = </w:t>
      </w:r>
      <w:proofErr w:type="spellStart"/>
      <w:proofErr w:type="gramStart"/>
      <w:r w:rsidRPr="005A7DE3">
        <w:t>arccos</w:t>
      </w:r>
      <w:proofErr w:type="spellEnd"/>
      <w:r w:rsidRPr="005A7DE3">
        <w:t>(</w:t>
      </w:r>
      <w:proofErr w:type="gramEnd"/>
      <w:r w:rsidRPr="005A7DE3">
        <w:t>cosine of angle)</w:t>
      </w:r>
    </w:p>
    <w:p w14:paraId="77013220" w14:textId="07819E58" w:rsidR="003378A9" w:rsidRPr="005A7DE3" w:rsidRDefault="003378A9" w:rsidP="00A55EE4">
      <w:pPr>
        <w:pStyle w:val="Code"/>
      </w:pPr>
      <w:r w:rsidRPr="005A7DE3">
        <w:t>angle degrees = (angle radians) * (180/pi)</w:t>
      </w:r>
    </w:p>
    <w:p w14:paraId="45F85130" w14:textId="77777777" w:rsidR="003378A9" w:rsidRPr="005A7DE3" w:rsidRDefault="003378A9" w:rsidP="00A55EE4">
      <w:pPr>
        <w:pStyle w:val="Code"/>
      </w:pPr>
    </w:p>
    <w:p w14:paraId="770F57A4" w14:textId="075E9F22" w:rsidR="00714E95" w:rsidRPr="005A7DE3" w:rsidRDefault="003378A9" w:rsidP="00A55EE4">
      <w:pPr>
        <w:pStyle w:val="Code"/>
      </w:pPr>
      <w:r w:rsidRPr="005A7DE3">
        <w:t xml:space="preserve">Output -&gt; </w:t>
      </w:r>
      <w:r w:rsidR="00714E95" w:rsidRPr="005A7DE3">
        <w:t>(angle radians, three decimal places) and (angle degrees, two decimal places)</w:t>
      </w:r>
    </w:p>
    <w:p w14:paraId="30EC0FEA" w14:textId="77777777" w:rsidR="00D7384B" w:rsidRPr="005A7DE3" w:rsidRDefault="00D7384B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 w:rsidRPr="005A7DE3">
        <w:br w:type="page"/>
      </w:r>
    </w:p>
    <w:p w14:paraId="7789ED40" w14:textId="64F89EAC" w:rsidR="00395F68" w:rsidRPr="005A7DE3" w:rsidRDefault="00395F68" w:rsidP="00395F68">
      <w:pPr>
        <w:pStyle w:val="Heading1"/>
      </w:pPr>
      <w:r w:rsidRPr="005A7DE3">
        <w:lastRenderedPageBreak/>
        <w:t>Part 3</w:t>
      </w:r>
    </w:p>
    <w:p w14:paraId="7ED1E584" w14:textId="3EAA5B10" w:rsidR="00A55EE4" w:rsidRPr="005A7DE3" w:rsidRDefault="00395F68" w:rsidP="000759CC">
      <w:pPr>
        <w:pStyle w:val="Heading2"/>
      </w:pPr>
      <w:r w:rsidRPr="005A7DE3">
        <w:t xml:space="preserve">Problem </w:t>
      </w:r>
      <w:r w:rsidR="000759CC" w:rsidRPr="005A7DE3">
        <w:t>–</w:t>
      </w:r>
      <w:r w:rsidRPr="005A7DE3">
        <w:t xml:space="preserve"> Objective</w:t>
      </w:r>
    </w:p>
    <w:p w14:paraId="089E59EE" w14:textId="2A77F364" w:rsidR="000759CC" w:rsidRPr="005A7DE3" w:rsidRDefault="000759CC" w:rsidP="000759CC">
      <w:r w:rsidRPr="005A7DE3">
        <w:t xml:space="preserve">Create a program that </w:t>
      </w:r>
      <w:r w:rsidR="00D7384B" w:rsidRPr="005A7DE3">
        <w:t>receives a number representing the total minutes to be converted into hours. The remaining minutes are rounded to the nearest multiple of 15, or quarter hour.</w:t>
      </w:r>
      <w:r w:rsidR="000B3B23" w:rsidRPr="005A7DE3">
        <w:t xml:space="preserve"> The output to terminal is the rounded minutes and hours.</w:t>
      </w:r>
    </w:p>
    <w:p w14:paraId="740FB654" w14:textId="140A9E16" w:rsidR="00A55EE4" w:rsidRPr="005A7DE3" w:rsidRDefault="00170453" w:rsidP="00170453">
      <w:pPr>
        <w:pStyle w:val="Heading2"/>
      </w:pPr>
      <w:r w:rsidRPr="005A7DE3">
        <w:t>Assumptions and Constraints</w:t>
      </w:r>
    </w:p>
    <w:p w14:paraId="449F1FF2" w14:textId="6C20A02A" w:rsidR="00170453" w:rsidRPr="005A7DE3" w:rsidRDefault="00170453" w:rsidP="00170453">
      <w:pPr>
        <w:pStyle w:val="ListParagraph"/>
        <w:numPr>
          <w:ilvl w:val="0"/>
          <w:numId w:val="30"/>
        </w:numPr>
      </w:pPr>
      <w:r w:rsidRPr="005A7DE3">
        <w:t xml:space="preserve">The input received representing the total minutes </w:t>
      </w:r>
      <w:r w:rsidR="00AF0607" w:rsidRPr="005A7DE3">
        <w:t>i</w:t>
      </w:r>
      <w:r w:rsidR="00EA2270" w:rsidRPr="005A7DE3">
        <w:t>s</w:t>
      </w:r>
      <w:r w:rsidRPr="005A7DE3">
        <w:t xml:space="preserve"> </w:t>
      </w:r>
      <w:r w:rsidR="0094021D" w:rsidRPr="005A7DE3">
        <w:t>a positive</w:t>
      </w:r>
      <w:r w:rsidRPr="005A7DE3">
        <w:t xml:space="preserve"> integer.</w:t>
      </w:r>
    </w:p>
    <w:p w14:paraId="0731EBEF" w14:textId="42D29CA9" w:rsidR="00170453" w:rsidRPr="005A7DE3" w:rsidRDefault="0094021D" w:rsidP="00170453">
      <w:pPr>
        <w:pStyle w:val="ListParagraph"/>
        <w:numPr>
          <w:ilvl w:val="0"/>
          <w:numId w:val="30"/>
        </w:numPr>
      </w:pPr>
      <w:r w:rsidRPr="005A7DE3">
        <w:t xml:space="preserve">The </w:t>
      </w:r>
      <w:r w:rsidR="00EA2270" w:rsidRPr="005A7DE3">
        <w:t>output consists of a positive integer for the number of hours and either 0, 15, 30, or 45 minutes for the number of minutes rounded to the quarter hour.</w:t>
      </w:r>
    </w:p>
    <w:p w14:paraId="4E33A216" w14:textId="18E9BBF5" w:rsidR="009F3C72" w:rsidRPr="005A7DE3" w:rsidRDefault="009F3C72" w:rsidP="009F3C72">
      <w:pPr>
        <w:pStyle w:val="Heading2"/>
      </w:pPr>
      <w:r w:rsidRPr="005A7DE3">
        <w:t>Pseudocode</w:t>
      </w:r>
    </w:p>
    <w:p w14:paraId="03FDA7F9" w14:textId="499630E6" w:rsidR="009F3C72" w:rsidRPr="005A7DE3" w:rsidRDefault="008B6154" w:rsidP="009F3C72">
      <w:pPr>
        <w:pStyle w:val="Code"/>
      </w:pPr>
      <w:r w:rsidRPr="005A7DE3">
        <w:t>Output -&gt; prompt for total number of minutes</w:t>
      </w:r>
    </w:p>
    <w:p w14:paraId="7BC4C7B1" w14:textId="67CA8DFC" w:rsidR="008B6154" w:rsidRPr="005A7DE3" w:rsidRDefault="008B6154" w:rsidP="009F3C72">
      <w:pPr>
        <w:pStyle w:val="Code"/>
      </w:pPr>
      <w:r w:rsidRPr="005A7DE3">
        <w:t>Total minutes &lt;- received input</w:t>
      </w:r>
    </w:p>
    <w:p w14:paraId="403568DB" w14:textId="77777777" w:rsidR="008B6154" w:rsidRPr="005A7DE3" w:rsidRDefault="008B6154" w:rsidP="009F3C72">
      <w:pPr>
        <w:pStyle w:val="Code"/>
      </w:pPr>
    </w:p>
    <w:p w14:paraId="2EEC02D6" w14:textId="4184C049" w:rsidR="008B6154" w:rsidRPr="005A7DE3" w:rsidRDefault="008B6154" w:rsidP="009F3C72">
      <w:pPr>
        <w:pStyle w:val="Code"/>
      </w:pPr>
      <w:r w:rsidRPr="005A7DE3">
        <w:t>Hours = (total minutes) / 60</w:t>
      </w:r>
    </w:p>
    <w:p w14:paraId="2C542D01" w14:textId="3F1A6AED" w:rsidR="008B6154" w:rsidRPr="005A7DE3" w:rsidRDefault="008B6154" w:rsidP="009F3C72">
      <w:pPr>
        <w:pStyle w:val="Code"/>
      </w:pPr>
      <w:r w:rsidRPr="005A7DE3">
        <w:t xml:space="preserve">Minutes = </w:t>
      </w:r>
      <w:proofErr w:type="gramStart"/>
      <w:r w:rsidRPr="005A7DE3">
        <w:t>remainder(</w:t>
      </w:r>
      <w:proofErr w:type="gramEnd"/>
      <w:r w:rsidRPr="005A7DE3">
        <w:t>total minutes/60)</w:t>
      </w:r>
    </w:p>
    <w:p w14:paraId="4AB275D1" w14:textId="77777777" w:rsidR="008B6154" w:rsidRPr="005A7DE3" w:rsidRDefault="008B6154" w:rsidP="009F3C72">
      <w:pPr>
        <w:pStyle w:val="Code"/>
      </w:pPr>
    </w:p>
    <w:p w14:paraId="613BAD8D" w14:textId="08259607" w:rsidR="00F17D1D" w:rsidRPr="005A7DE3" w:rsidRDefault="00ED264B" w:rsidP="009F3C72">
      <w:pPr>
        <w:pStyle w:val="Code"/>
      </w:pPr>
      <w:r w:rsidRPr="005A7DE3">
        <w:t>If (minutes</w:t>
      </w:r>
      <w:r w:rsidR="00F17D1D" w:rsidRPr="005A7DE3">
        <w:t xml:space="preserve"> &lt;= 7) then rounded minutes = 0</w:t>
      </w:r>
    </w:p>
    <w:p w14:paraId="0B9E9708" w14:textId="5F187762" w:rsidR="00F17D1D" w:rsidRPr="005A7DE3" w:rsidRDefault="00F17D1D" w:rsidP="009F3C72">
      <w:pPr>
        <w:pStyle w:val="Code"/>
      </w:pPr>
      <w:r w:rsidRPr="005A7DE3">
        <w:t>Else if (minutes &lt;= 22) then rounded minutes = 15</w:t>
      </w:r>
    </w:p>
    <w:p w14:paraId="0E202DBE" w14:textId="34C1565B" w:rsidR="00F17D1D" w:rsidRPr="005A7DE3" w:rsidRDefault="00F17D1D" w:rsidP="009F3C72">
      <w:pPr>
        <w:pStyle w:val="Code"/>
      </w:pPr>
      <w:r w:rsidRPr="005A7DE3">
        <w:t>Else if (minutes &lt;= 37) then rounded minutes = 30</w:t>
      </w:r>
    </w:p>
    <w:p w14:paraId="327892A3" w14:textId="7F671CE1" w:rsidR="00F17D1D" w:rsidRPr="005A7DE3" w:rsidRDefault="00F17D1D" w:rsidP="009F3C72">
      <w:pPr>
        <w:pStyle w:val="Code"/>
      </w:pPr>
      <w:r w:rsidRPr="005A7DE3">
        <w:t>Else if (minutes &lt;= 52) then rounded minutes = 45</w:t>
      </w:r>
    </w:p>
    <w:p w14:paraId="733FA58A" w14:textId="76D0B4FE" w:rsidR="00F17D1D" w:rsidRPr="005A7DE3" w:rsidRDefault="00F17D1D" w:rsidP="009F3C72">
      <w:pPr>
        <w:pStyle w:val="Code"/>
      </w:pPr>
      <w:r w:rsidRPr="005A7DE3">
        <w:t>Else {</w:t>
      </w:r>
    </w:p>
    <w:p w14:paraId="37DF2B55" w14:textId="6F8FEE1A" w:rsidR="00F17D1D" w:rsidRPr="005A7DE3" w:rsidRDefault="00F17D1D" w:rsidP="009F3C72">
      <w:pPr>
        <w:pStyle w:val="Code"/>
      </w:pPr>
      <w:r w:rsidRPr="005A7DE3">
        <w:tab/>
        <w:t>Rounded minutes = 0</w:t>
      </w:r>
    </w:p>
    <w:p w14:paraId="5D35B58A" w14:textId="28B4538C" w:rsidR="00F17D1D" w:rsidRPr="005A7DE3" w:rsidRDefault="00F17D1D" w:rsidP="009F3C72">
      <w:pPr>
        <w:pStyle w:val="Code"/>
      </w:pPr>
      <w:r w:rsidRPr="005A7DE3">
        <w:tab/>
        <w:t>Hours = hours + 1</w:t>
      </w:r>
    </w:p>
    <w:p w14:paraId="7F97D5C4" w14:textId="7EF0B52A" w:rsidR="00F17D1D" w:rsidRPr="005A7DE3" w:rsidRDefault="00F17D1D" w:rsidP="009F3C72">
      <w:pPr>
        <w:pStyle w:val="Code"/>
      </w:pPr>
      <w:r w:rsidRPr="005A7DE3">
        <w:t>}</w:t>
      </w:r>
    </w:p>
    <w:p w14:paraId="37413AE1" w14:textId="77777777" w:rsidR="00F17D1D" w:rsidRPr="005A7DE3" w:rsidRDefault="00F17D1D" w:rsidP="009F3C72">
      <w:pPr>
        <w:pStyle w:val="Code"/>
      </w:pPr>
    </w:p>
    <w:p w14:paraId="0437E4CF" w14:textId="0BF52463" w:rsidR="005D72F8" w:rsidRPr="005A7DE3" w:rsidRDefault="00F17D1D" w:rsidP="005D72F8">
      <w:pPr>
        <w:pStyle w:val="Code"/>
      </w:pPr>
      <w:r w:rsidRPr="005A7DE3">
        <w:t>Output -&gt; hours, then rounded minutes</w:t>
      </w:r>
    </w:p>
    <w:p w14:paraId="03138302" w14:textId="1E9584FF" w:rsidR="005D72F8" w:rsidRPr="005A7DE3" w:rsidRDefault="005D72F8">
      <w:pPr>
        <w:rPr>
          <w:rFonts w:ascii="Consolas" w:hAnsi="Consolas"/>
        </w:rPr>
      </w:pPr>
      <w:r w:rsidRPr="005A7DE3">
        <w:br w:type="page"/>
      </w:r>
    </w:p>
    <w:p w14:paraId="691BF6FD" w14:textId="084CCF40" w:rsidR="005D72F8" w:rsidRPr="005A7DE3" w:rsidRDefault="005D72F8" w:rsidP="005D72F8">
      <w:pPr>
        <w:pStyle w:val="Heading1"/>
      </w:pPr>
      <w:r w:rsidRPr="005A7DE3">
        <w:lastRenderedPageBreak/>
        <w:t>Part 4</w:t>
      </w:r>
    </w:p>
    <w:p w14:paraId="6B259CD4" w14:textId="186DFC67" w:rsidR="005D72F8" w:rsidRPr="005A7DE3" w:rsidRDefault="005D72F8" w:rsidP="005D72F8">
      <w:pPr>
        <w:pStyle w:val="Heading2"/>
      </w:pPr>
      <w:r w:rsidRPr="005A7DE3">
        <w:t>Problem – Objective</w:t>
      </w:r>
    </w:p>
    <w:p w14:paraId="2246660D" w14:textId="6918414B" w:rsidR="005D72F8" w:rsidRPr="005A7DE3" w:rsidRDefault="005D72F8" w:rsidP="005D72F8">
      <w:r w:rsidRPr="005A7DE3">
        <w:t xml:space="preserve">Create a program that </w:t>
      </w:r>
      <w:r w:rsidR="00A47FEB" w:rsidRPr="005A7DE3">
        <w:t>receives</w:t>
      </w:r>
      <w:r w:rsidR="00304C1E" w:rsidRPr="005A7DE3">
        <w:t xml:space="preserve"> a number from the terminal, and outputs the sum of every digit in the number.</w:t>
      </w:r>
    </w:p>
    <w:p w14:paraId="75E2CC61" w14:textId="279180A2" w:rsidR="00304C1E" w:rsidRPr="005A7DE3" w:rsidRDefault="00304C1E" w:rsidP="00304C1E">
      <w:pPr>
        <w:pStyle w:val="Heading2"/>
      </w:pPr>
      <w:r w:rsidRPr="005A7DE3">
        <w:t>Assumptions and Constraints</w:t>
      </w:r>
    </w:p>
    <w:p w14:paraId="487D23FD" w14:textId="05EF9336" w:rsidR="00304C1E" w:rsidRPr="005A7DE3" w:rsidRDefault="00304C1E" w:rsidP="00304C1E">
      <w:pPr>
        <w:pStyle w:val="ListParagraph"/>
        <w:numPr>
          <w:ilvl w:val="0"/>
          <w:numId w:val="30"/>
        </w:numPr>
      </w:pPr>
      <w:r w:rsidRPr="005A7DE3">
        <w:t>The input received is an integer from -99999 to 99999, inclusive.</w:t>
      </w:r>
    </w:p>
    <w:p w14:paraId="6A9F8CF5" w14:textId="5AB863EF" w:rsidR="00304C1E" w:rsidRPr="005A7DE3" w:rsidRDefault="001C4445" w:rsidP="00304C1E">
      <w:pPr>
        <w:pStyle w:val="ListParagraph"/>
        <w:numPr>
          <w:ilvl w:val="0"/>
          <w:numId w:val="30"/>
        </w:numPr>
      </w:pPr>
      <w:r w:rsidRPr="005A7DE3">
        <w:t xml:space="preserve">The </w:t>
      </w:r>
      <w:r w:rsidR="00D30B8A" w:rsidRPr="005A7DE3">
        <w:t>program exits after outputting the sum of the digits</w:t>
      </w:r>
      <w:r w:rsidR="00FB6654" w:rsidRPr="005A7DE3">
        <w:t xml:space="preserve"> or if the number is not within the range</w:t>
      </w:r>
      <w:r w:rsidR="00D30B8A" w:rsidRPr="005A7DE3">
        <w:t>.</w:t>
      </w:r>
    </w:p>
    <w:p w14:paraId="5FBA8826" w14:textId="227EC08E" w:rsidR="00D30B8A" w:rsidRPr="005A7DE3" w:rsidRDefault="00D30B8A" w:rsidP="00D30B8A">
      <w:pPr>
        <w:pStyle w:val="Heading2"/>
      </w:pPr>
      <w:r w:rsidRPr="005A7DE3">
        <w:t>Pseudocode</w:t>
      </w:r>
    </w:p>
    <w:p w14:paraId="6E27215E" w14:textId="35842B37" w:rsidR="00D30B8A" w:rsidRPr="005A7DE3" w:rsidRDefault="00D30B8A" w:rsidP="00D30B8A">
      <w:pPr>
        <w:pStyle w:val="Code"/>
      </w:pPr>
      <w:r w:rsidRPr="005A7DE3">
        <w:t>Output -&gt; prompt for number between -99999 to 99999</w:t>
      </w:r>
    </w:p>
    <w:p w14:paraId="4073EB95" w14:textId="17DE4269" w:rsidR="00D30B8A" w:rsidRPr="005A7DE3" w:rsidRDefault="00D30B8A" w:rsidP="00D30B8A">
      <w:pPr>
        <w:pStyle w:val="Code"/>
      </w:pPr>
      <w:r w:rsidRPr="005A7DE3">
        <w:t>Number &lt;- received input</w:t>
      </w:r>
    </w:p>
    <w:p w14:paraId="40A7597E" w14:textId="536FF4E6" w:rsidR="00D30B8A" w:rsidRPr="005A7DE3" w:rsidRDefault="00FB6654" w:rsidP="00D30B8A">
      <w:pPr>
        <w:pStyle w:val="Code"/>
      </w:pPr>
      <w:r w:rsidRPr="005A7DE3">
        <w:t>Number = absolute value(number)</w:t>
      </w:r>
    </w:p>
    <w:p w14:paraId="35ED05EB" w14:textId="247B449E" w:rsidR="00FB6654" w:rsidRPr="005A7DE3" w:rsidRDefault="00FB6654" w:rsidP="00D30B8A">
      <w:pPr>
        <w:pStyle w:val="Code"/>
      </w:pPr>
      <w:r w:rsidRPr="005A7DE3">
        <w:t>If (number &gt; 99999) then {</w:t>
      </w:r>
    </w:p>
    <w:p w14:paraId="40DAF8F3" w14:textId="65556ED9" w:rsidR="00FB6654" w:rsidRPr="005A7DE3" w:rsidRDefault="00FB6654" w:rsidP="00D30B8A">
      <w:pPr>
        <w:pStyle w:val="Code"/>
      </w:pPr>
      <w:r w:rsidRPr="005A7DE3">
        <w:tab/>
        <w:t xml:space="preserve">Output -&gt; statement </w:t>
      </w:r>
      <w:r w:rsidR="007F67A9" w:rsidRPr="005A7DE3">
        <w:t>stating number is out of range</w:t>
      </w:r>
    </w:p>
    <w:p w14:paraId="6C3DCC60" w14:textId="465023E5" w:rsidR="007F67A9" w:rsidRPr="005A7DE3" w:rsidRDefault="007F67A9" w:rsidP="00D30B8A">
      <w:pPr>
        <w:pStyle w:val="Code"/>
      </w:pPr>
      <w:r w:rsidRPr="005A7DE3">
        <w:tab/>
        <w:t>Exit program</w:t>
      </w:r>
    </w:p>
    <w:p w14:paraId="7658356B" w14:textId="310652FE" w:rsidR="007F67A9" w:rsidRPr="005A7DE3" w:rsidRDefault="007F67A9" w:rsidP="00D30B8A">
      <w:pPr>
        <w:pStyle w:val="Code"/>
      </w:pPr>
      <w:r w:rsidRPr="005A7DE3">
        <w:t>}</w:t>
      </w:r>
    </w:p>
    <w:p w14:paraId="5E62B585" w14:textId="5FC5A522" w:rsidR="007F67A9" w:rsidRPr="005A7DE3" w:rsidRDefault="007F67A9" w:rsidP="00D30B8A">
      <w:pPr>
        <w:pStyle w:val="Code"/>
      </w:pPr>
      <w:r w:rsidRPr="005A7DE3">
        <w:t>Ten-thousands digit = number / 10000</w:t>
      </w:r>
    </w:p>
    <w:p w14:paraId="25AE68DC" w14:textId="4EF6BF5D" w:rsidR="007F67A9" w:rsidRPr="005A7DE3" w:rsidRDefault="007F67A9" w:rsidP="00D30B8A">
      <w:pPr>
        <w:pStyle w:val="Code"/>
      </w:pPr>
      <w:r w:rsidRPr="005A7DE3">
        <w:t xml:space="preserve">Number = </w:t>
      </w:r>
      <w:proofErr w:type="gramStart"/>
      <w:r w:rsidRPr="005A7DE3">
        <w:t>remainder(</w:t>
      </w:r>
      <w:proofErr w:type="gramEnd"/>
      <w:r w:rsidRPr="005A7DE3">
        <w:t>number / 10000)</w:t>
      </w:r>
    </w:p>
    <w:p w14:paraId="3A288CA1" w14:textId="3C5CEAE9" w:rsidR="007F67A9" w:rsidRPr="005A7DE3" w:rsidRDefault="007F67A9" w:rsidP="00D30B8A">
      <w:pPr>
        <w:pStyle w:val="Code"/>
      </w:pPr>
      <w:r w:rsidRPr="005A7DE3">
        <w:t>Thousands digit = number / 1000</w:t>
      </w:r>
    </w:p>
    <w:p w14:paraId="02AF200C" w14:textId="31BBFE4E" w:rsidR="007F67A9" w:rsidRPr="005A7DE3" w:rsidRDefault="007F67A9" w:rsidP="00D30B8A">
      <w:pPr>
        <w:pStyle w:val="Code"/>
      </w:pPr>
      <w:r w:rsidRPr="005A7DE3">
        <w:t xml:space="preserve">Number = </w:t>
      </w:r>
      <w:proofErr w:type="gramStart"/>
      <w:r w:rsidRPr="005A7DE3">
        <w:t>remainder(</w:t>
      </w:r>
      <w:proofErr w:type="gramEnd"/>
      <w:r w:rsidRPr="005A7DE3">
        <w:t>number / 1000)</w:t>
      </w:r>
    </w:p>
    <w:p w14:paraId="6D0DC8E2" w14:textId="231AA694" w:rsidR="007F67A9" w:rsidRPr="005A7DE3" w:rsidRDefault="007F67A9" w:rsidP="00D30B8A">
      <w:pPr>
        <w:pStyle w:val="Code"/>
      </w:pPr>
      <w:r w:rsidRPr="005A7DE3">
        <w:t>Hundreds digit = number / 100</w:t>
      </w:r>
    </w:p>
    <w:p w14:paraId="3A88505C" w14:textId="51F9AC79" w:rsidR="007F67A9" w:rsidRPr="005A7DE3" w:rsidRDefault="007F67A9" w:rsidP="00D30B8A">
      <w:pPr>
        <w:pStyle w:val="Code"/>
      </w:pPr>
      <w:r w:rsidRPr="005A7DE3">
        <w:t xml:space="preserve">Number = </w:t>
      </w:r>
      <w:proofErr w:type="gramStart"/>
      <w:r w:rsidRPr="005A7DE3">
        <w:t>remainder(</w:t>
      </w:r>
      <w:proofErr w:type="gramEnd"/>
      <w:r w:rsidRPr="005A7DE3">
        <w:t>number / 100)</w:t>
      </w:r>
    </w:p>
    <w:p w14:paraId="1614035E" w14:textId="42984119" w:rsidR="007F67A9" w:rsidRPr="005A7DE3" w:rsidRDefault="007F67A9" w:rsidP="00D30B8A">
      <w:pPr>
        <w:pStyle w:val="Code"/>
      </w:pPr>
      <w:r w:rsidRPr="005A7DE3">
        <w:t>Tens digit = number / 10</w:t>
      </w:r>
    </w:p>
    <w:p w14:paraId="143EB3B7" w14:textId="0D54ABF7" w:rsidR="007F67A9" w:rsidRPr="005A7DE3" w:rsidRDefault="007F67A9" w:rsidP="00D30B8A">
      <w:pPr>
        <w:pStyle w:val="Code"/>
      </w:pPr>
      <w:r w:rsidRPr="005A7DE3">
        <w:t xml:space="preserve">Number = </w:t>
      </w:r>
      <w:proofErr w:type="gramStart"/>
      <w:r w:rsidRPr="005A7DE3">
        <w:t>remainder(</w:t>
      </w:r>
      <w:proofErr w:type="gramEnd"/>
      <w:r w:rsidRPr="005A7DE3">
        <w:t>number / 10)</w:t>
      </w:r>
    </w:p>
    <w:p w14:paraId="6DD64C1A" w14:textId="3E9815B2" w:rsidR="007F67A9" w:rsidRPr="005A7DE3" w:rsidRDefault="007F67A9" w:rsidP="00D30B8A">
      <w:pPr>
        <w:pStyle w:val="Code"/>
      </w:pPr>
      <w:r w:rsidRPr="005A7DE3">
        <w:t>Ones digit = number</w:t>
      </w:r>
    </w:p>
    <w:p w14:paraId="6DA29909" w14:textId="77777777" w:rsidR="007F67A9" w:rsidRPr="005A7DE3" w:rsidRDefault="007F67A9" w:rsidP="00D30B8A">
      <w:pPr>
        <w:pStyle w:val="Code"/>
      </w:pPr>
    </w:p>
    <w:p w14:paraId="52AC9D6F" w14:textId="74329FC3" w:rsidR="007F67A9" w:rsidRPr="005A7DE3" w:rsidRDefault="007F67A9" w:rsidP="00D30B8A">
      <w:pPr>
        <w:pStyle w:val="Code"/>
      </w:pPr>
      <w:r w:rsidRPr="005A7DE3">
        <w:t>Output -&gt; “The sum of digits is</w:t>
      </w:r>
      <w:proofErr w:type="gramStart"/>
      <w:r w:rsidRPr="005A7DE3">
        <w:t>: ”</w:t>
      </w:r>
      <w:proofErr w:type="gramEnd"/>
      <w:r w:rsidRPr="005A7DE3">
        <w:t xml:space="preserve"> + ten-thousands digit + “ + ” + thousands digit + “ + ” + hundreds digit + “ + ” + tens digit + “ + ” + ones digit + “ = ” + (ten-thousands digit + thousands digit + hundreds digit + tens digit + ones digit)</w:t>
      </w:r>
    </w:p>
    <w:p w14:paraId="7ACBFA6E" w14:textId="7E533881" w:rsidR="007F67A9" w:rsidRPr="005A7DE3" w:rsidRDefault="007F67A9">
      <w:pPr>
        <w:rPr>
          <w:rFonts w:ascii="Consolas" w:hAnsi="Consolas"/>
        </w:rPr>
      </w:pPr>
      <w:r w:rsidRPr="005A7DE3">
        <w:br w:type="page"/>
      </w:r>
    </w:p>
    <w:p w14:paraId="59ABB874" w14:textId="29D6B01D" w:rsidR="007F67A9" w:rsidRPr="005A7DE3" w:rsidRDefault="007F67A9" w:rsidP="007F67A9">
      <w:pPr>
        <w:pStyle w:val="Heading1"/>
      </w:pPr>
      <w:r w:rsidRPr="005A7DE3">
        <w:lastRenderedPageBreak/>
        <w:t>Part 5</w:t>
      </w:r>
    </w:p>
    <w:p w14:paraId="40BC60F2" w14:textId="328939C5" w:rsidR="00A12267" w:rsidRPr="005A7DE3" w:rsidRDefault="00A12267" w:rsidP="00A12267">
      <w:pPr>
        <w:pStyle w:val="Heading2"/>
      </w:pPr>
      <w:r w:rsidRPr="005A7DE3">
        <w:t>Problem – Objective</w:t>
      </w:r>
    </w:p>
    <w:p w14:paraId="320CE5EE" w14:textId="464290C9" w:rsidR="001E086C" w:rsidRPr="005A7DE3" w:rsidRDefault="00DC3760" w:rsidP="001E086C">
      <w:r w:rsidRPr="005A7DE3">
        <w:t xml:space="preserve">Debug a given C file </w:t>
      </w:r>
      <w:r w:rsidR="00FF7718" w:rsidRPr="005A7DE3">
        <w:t xml:space="preserve">to achieve a desired result, where the program receives a 4-digit combination from the </w:t>
      </w:r>
      <w:r w:rsidR="001E086C" w:rsidRPr="005A7DE3">
        <w:t>user and converts it into a “decrypted” combination as described in the file’s comments.</w:t>
      </w:r>
    </w:p>
    <w:p w14:paraId="1B54D8C4" w14:textId="4C900616" w:rsidR="001E086C" w:rsidRPr="005A7DE3" w:rsidRDefault="001E086C" w:rsidP="001E086C">
      <w:pPr>
        <w:pStyle w:val="Heading2"/>
      </w:pPr>
      <w:r w:rsidRPr="005A7DE3">
        <w:t>Assumptions and Constraints</w:t>
      </w:r>
    </w:p>
    <w:p w14:paraId="3FA39438" w14:textId="44A05FCB" w:rsidR="001E086C" w:rsidRPr="005A7DE3" w:rsidRDefault="00D71ABC" w:rsidP="001E086C">
      <w:pPr>
        <w:pStyle w:val="ListParagraph"/>
        <w:numPr>
          <w:ilvl w:val="0"/>
          <w:numId w:val="30"/>
        </w:numPr>
      </w:pPr>
      <w:r w:rsidRPr="005A7DE3">
        <w:t xml:space="preserve">The combination is a </w:t>
      </w:r>
      <w:r w:rsidR="001E086C" w:rsidRPr="005A7DE3">
        <w:t>4-digit positive integer</w:t>
      </w:r>
      <w:r w:rsidRPr="005A7DE3">
        <w:t>.</w:t>
      </w:r>
    </w:p>
    <w:p w14:paraId="0F9FAEBC" w14:textId="7B11D22E" w:rsidR="00D71ABC" w:rsidRPr="005A7DE3" w:rsidRDefault="00D71ABC" w:rsidP="001E086C">
      <w:pPr>
        <w:pStyle w:val="ListParagraph"/>
        <w:numPr>
          <w:ilvl w:val="0"/>
          <w:numId w:val="30"/>
        </w:numPr>
      </w:pPr>
      <w:r w:rsidRPr="005A7DE3">
        <w:t>Once the decrypted combination is output to the terminal, the program exits.</w:t>
      </w:r>
    </w:p>
    <w:p w14:paraId="5D01907A" w14:textId="5A5CC0C9" w:rsidR="00D71ABC" w:rsidRPr="005A7DE3" w:rsidRDefault="00112D29" w:rsidP="00112D29">
      <w:pPr>
        <w:pStyle w:val="Heading2"/>
      </w:pPr>
      <w:r w:rsidRPr="005A7DE3">
        <w:t>Errors and Modifications</w:t>
      </w:r>
    </w:p>
    <w:p w14:paraId="2EF54BCE" w14:textId="38798610" w:rsidR="00582B46" w:rsidRPr="005A7DE3" w:rsidRDefault="00582B46" w:rsidP="00112D29">
      <w:pPr>
        <w:pStyle w:val="ListParagraph"/>
        <w:numPr>
          <w:ilvl w:val="0"/>
          <w:numId w:val="30"/>
        </w:numPr>
      </w:pPr>
      <w:r w:rsidRPr="005A7DE3">
        <w:t xml:space="preserve">Line 1: the phrase </w:t>
      </w:r>
      <w:r w:rsidR="007427AD" w:rsidRPr="005A7DE3">
        <w:t>(</w:t>
      </w:r>
      <w:r w:rsidRPr="005A7DE3">
        <w:t>&lt;</w:t>
      </w:r>
      <w:r w:rsidR="00774A56" w:rsidRPr="005A7DE3">
        <w:t xml:space="preserve"> </w:t>
      </w:r>
      <w:proofErr w:type="spellStart"/>
      <w:r w:rsidRPr="005A7DE3">
        <w:t>stdio</w:t>
      </w:r>
      <w:proofErr w:type="spellEnd"/>
      <w:r w:rsidR="00774A56" w:rsidRPr="005A7DE3">
        <w:t xml:space="preserve"> </w:t>
      </w:r>
      <w:r w:rsidRPr="005A7DE3">
        <w:t>.h</w:t>
      </w:r>
      <w:r w:rsidR="00774A56" w:rsidRPr="005A7DE3">
        <w:t xml:space="preserve"> </w:t>
      </w:r>
      <w:r w:rsidRPr="005A7DE3">
        <w:t>&gt;</w:t>
      </w:r>
      <w:r w:rsidR="007427AD" w:rsidRPr="005A7DE3">
        <w:t>)</w:t>
      </w:r>
      <w:r w:rsidRPr="005A7DE3">
        <w:t xml:space="preserve"> is incorrectly written with three extra spaces which were then removed</w:t>
      </w:r>
      <w:r w:rsidR="00774A56" w:rsidRPr="005A7DE3">
        <w:t xml:space="preserve"> to form </w:t>
      </w:r>
      <w:r w:rsidR="007427AD" w:rsidRPr="005A7DE3">
        <w:t>(</w:t>
      </w:r>
      <w:r w:rsidR="00774A56" w:rsidRPr="005A7DE3">
        <w:t>&lt;</w:t>
      </w:r>
      <w:proofErr w:type="spellStart"/>
      <w:r w:rsidR="00774A56" w:rsidRPr="005A7DE3">
        <w:t>stdio.h</w:t>
      </w:r>
      <w:proofErr w:type="spellEnd"/>
      <w:r w:rsidR="00774A56" w:rsidRPr="005A7DE3">
        <w:t>&gt;</w:t>
      </w:r>
      <w:r w:rsidR="007427AD" w:rsidRPr="005A7DE3">
        <w:t>)</w:t>
      </w:r>
      <w:r w:rsidR="00774A56" w:rsidRPr="005A7DE3">
        <w:t>.</w:t>
      </w:r>
    </w:p>
    <w:p w14:paraId="09A9DF5E" w14:textId="15F54ED3" w:rsidR="00582B46" w:rsidRPr="005A7DE3" w:rsidRDefault="00582B46" w:rsidP="00112D29">
      <w:pPr>
        <w:pStyle w:val="ListParagraph"/>
        <w:numPr>
          <w:ilvl w:val="0"/>
          <w:numId w:val="30"/>
        </w:numPr>
      </w:pPr>
      <w:r w:rsidRPr="005A7DE3">
        <w:t xml:space="preserve">Line 2: the </w:t>
      </w:r>
      <w:r w:rsidR="00774A56" w:rsidRPr="005A7DE3">
        <w:t xml:space="preserve">argument </w:t>
      </w:r>
      <w:proofErr w:type="gramStart"/>
      <w:r w:rsidR="007427AD" w:rsidRPr="005A7DE3">
        <w:t>(</w:t>
      </w:r>
      <w:r w:rsidR="00774A56" w:rsidRPr="005A7DE3">
        <w:t>“ %</w:t>
      </w:r>
      <w:proofErr w:type="gramEnd"/>
      <w:r w:rsidR="00774A56" w:rsidRPr="005A7DE3">
        <w:t xml:space="preserve"> d ”</w:t>
      </w:r>
      <w:r w:rsidR="007427AD" w:rsidRPr="005A7DE3">
        <w:t>)</w:t>
      </w:r>
      <w:r w:rsidR="00774A56" w:rsidRPr="005A7DE3">
        <w:t xml:space="preserve"> passed to the </w:t>
      </w:r>
      <w:proofErr w:type="spellStart"/>
      <w:r w:rsidR="00774A56" w:rsidRPr="005A7DE3">
        <w:t>scanf</w:t>
      </w:r>
      <w:proofErr w:type="spellEnd"/>
      <w:r w:rsidR="00205595" w:rsidRPr="005A7DE3">
        <w:t xml:space="preserve"> </w:t>
      </w:r>
      <w:r w:rsidR="00774A56" w:rsidRPr="005A7DE3">
        <w:t xml:space="preserve">function is written poorly with extra spaces and is changed to </w:t>
      </w:r>
      <w:r w:rsidR="007427AD" w:rsidRPr="005A7DE3">
        <w:t>(</w:t>
      </w:r>
      <w:r w:rsidR="00774A56" w:rsidRPr="005A7DE3">
        <w:t>“%d”</w:t>
      </w:r>
      <w:r w:rsidR="007427AD" w:rsidRPr="005A7DE3">
        <w:t>)</w:t>
      </w:r>
      <w:r w:rsidR="00774A56" w:rsidRPr="005A7DE3">
        <w:t>.</w:t>
      </w:r>
    </w:p>
    <w:p w14:paraId="76872C39" w14:textId="2A377138" w:rsidR="00774A56" w:rsidRPr="005A7DE3" w:rsidRDefault="00774A56" w:rsidP="00996F49">
      <w:pPr>
        <w:pStyle w:val="ListParagraph"/>
        <w:numPr>
          <w:ilvl w:val="0"/>
          <w:numId w:val="30"/>
        </w:numPr>
      </w:pPr>
      <w:r w:rsidRPr="005A7DE3">
        <w:t xml:space="preserve">Line </w:t>
      </w:r>
      <w:r w:rsidR="00F57FD3" w:rsidRPr="005A7DE3">
        <w:t>1</w:t>
      </w:r>
      <w:r w:rsidR="00996F49" w:rsidRPr="005A7DE3">
        <w:t>4</w:t>
      </w:r>
      <w:r w:rsidR="00F57FD3" w:rsidRPr="005A7DE3">
        <w:t>, 1</w:t>
      </w:r>
      <w:r w:rsidR="00996F49" w:rsidRPr="005A7DE3">
        <w:t>7</w:t>
      </w:r>
      <w:r w:rsidR="00F57FD3" w:rsidRPr="005A7DE3">
        <w:t xml:space="preserve">, </w:t>
      </w:r>
      <w:r w:rsidR="00996F49" w:rsidRPr="005A7DE3">
        <w:t>20</w:t>
      </w:r>
      <w:r w:rsidR="00F57FD3" w:rsidRPr="005A7DE3">
        <w:t xml:space="preserve">: </w:t>
      </w:r>
      <w:r w:rsidR="00996F49" w:rsidRPr="005A7DE3">
        <w:t xml:space="preserve">the variables </w:t>
      </w:r>
      <w:r w:rsidR="007427AD" w:rsidRPr="005A7DE3">
        <w:t>(</w:t>
      </w:r>
      <w:r w:rsidR="00996F49" w:rsidRPr="005A7DE3">
        <w:t>d4</w:t>
      </w:r>
      <w:r w:rsidR="007427AD" w:rsidRPr="005A7DE3">
        <w:t>)</w:t>
      </w:r>
      <w:r w:rsidR="00996F49" w:rsidRPr="005A7DE3">
        <w:t xml:space="preserve">, </w:t>
      </w:r>
      <w:r w:rsidR="007427AD" w:rsidRPr="005A7DE3">
        <w:t>(</w:t>
      </w:r>
      <w:r w:rsidR="00996F49" w:rsidRPr="005A7DE3">
        <w:t>d3</w:t>
      </w:r>
      <w:r w:rsidR="007427AD" w:rsidRPr="005A7DE3">
        <w:t>)</w:t>
      </w:r>
      <w:r w:rsidR="00996F49" w:rsidRPr="005A7DE3">
        <w:t xml:space="preserve">, and </w:t>
      </w:r>
      <w:r w:rsidR="007427AD" w:rsidRPr="005A7DE3">
        <w:t>(</w:t>
      </w:r>
      <w:r w:rsidR="00996F49" w:rsidRPr="005A7DE3">
        <w:t>d2</w:t>
      </w:r>
      <w:r w:rsidR="007427AD" w:rsidRPr="005A7DE3">
        <w:t>)</w:t>
      </w:r>
      <w:r w:rsidR="00996F49" w:rsidRPr="005A7DE3">
        <w:t xml:space="preserve"> are being improperly assigned the remainder of the unprocessed 4-digit combination instead of being assigned to the encrypted combination </w:t>
      </w:r>
      <w:r w:rsidR="00AE41DC" w:rsidRPr="005A7DE3">
        <w:t>(</w:t>
      </w:r>
      <w:proofErr w:type="spellStart"/>
      <w:r w:rsidR="00996F49" w:rsidRPr="005A7DE3">
        <w:t>encComb</w:t>
      </w:r>
      <w:proofErr w:type="spellEnd"/>
      <w:r w:rsidR="00AE41DC" w:rsidRPr="005A7DE3">
        <w:t>)</w:t>
      </w:r>
      <w:r w:rsidR="00996F49" w:rsidRPr="005A7DE3">
        <w:t xml:space="preserve">. The variables </w:t>
      </w:r>
      <w:r w:rsidR="00AE41DC" w:rsidRPr="005A7DE3">
        <w:t>(</w:t>
      </w:r>
      <w:r w:rsidR="00996F49" w:rsidRPr="005A7DE3">
        <w:t>d4</w:t>
      </w:r>
      <w:r w:rsidR="00AE41DC" w:rsidRPr="005A7DE3">
        <w:t>)</w:t>
      </w:r>
      <w:r w:rsidR="00996F49" w:rsidRPr="005A7DE3">
        <w:t xml:space="preserve">, </w:t>
      </w:r>
      <w:r w:rsidR="00AE41DC" w:rsidRPr="005A7DE3">
        <w:t>(</w:t>
      </w:r>
      <w:r w:rsidR="00996F49" w:rsidRPr="005A7DE3">
        <w:t>d3</w:t>
      </w:r>
      <w:r w:rsidR="00AE41DC" w:rsidRPr="005A7DE3">
        <w:t>)</w:t>
      </w:r>
      <w:r w:rsidR="00996F49" w:rsidRPr="005A7DE3">
        <w:t xml:space="preserve">, and </w:t>
      </w:r>
      <w:r w:rsidR="00AE41DC" w:rsidRPr="005A7DE3">
        <w:t>(</w:t>
      </w:r>
      <w:r w:rsidR="00996F49" w:rsidRPr="005A7DE3">
        <w:t>d2</w:t>
      </w:r>
      <w:r w:rsidR="00AE41DC" w:rsidRPr="005A7DE3">
        <w:t>)</w:t>
      </w:r>
      <w:r w:rsidR="00996F49" w:rsidRPr="005A7DE3">
        <w:t xml:space="preserve"> are replaced with </w:t>
      </w:r>
      <w:r w:rsidR="00AE41DC" w:rsidRPr="005A7DE3">
        <w:t>(</w:t>
      </w:r>
      <w:proofErr w:type="spellStart"/>
      <w:r w:rsidR="00996F49" w:rsidRPr="005A7DE3">
        <w:t>encComb</w:t>
      </w:r>
      <w:proofErr w:type="spellEnd"/>
      <w:r w:rsidR="00AE41DC" w:rsidRPr="005A7DE3">
        <w:t>)</w:t>
      </w:r>
      <w:r w:rsidR="00996F49" w:rsidRPr="005A7DE3">
        <w:t>.</w:t>
      </w:r>
    </w:p>
    <w:p w14:paraId="1A1C8B97" w14:textId="316615A8" w:rsidR="00063290" w:rsidRPr="005A7DE3" w:rsidRDefault="00063290" w:rsidP="00112D29">
      <w:pPr>
        <w:pStyle w:val="ListParagraph"/>
        <w:numPr>
          <w:ilvl w:val="0"/>
          <w:numId w:val="30"/>
        </w:numPr>
      </w:pPr>
      <w:r w:rsidRPr="005A7DE3">
        <w:t xml:space="preserve">Line </w:t>
      </w:r>
      <w:r w:rsidR="00996F49" w:rsidRPr="005A7DE3">
        <w:t>12, 15, 18</w:t>
      </w:r>
      <w:r w:rsidRPr="005A7DE3">
        <w:t xml:space="preserve">: the variable </w:t>
      </w:r>
      <w:r w:rsidR="00AE41DC" w:rsidRPr="005A7DE3">
        <w:t>(</w:t>
      </w:r>
      <w:proofErr w:type="spellStart"/>
      <w:r w:rsidRPr="005A7DE3">
        <w:t>encComb</w:t>
      </w:r>
      <w:proofErr w:type="spellEnd"/>
      <w:r w:rsidR="00AE41DC" w:rsidRPr="005A7DE3">
        <w:t>)</w:t>
      </w:r>
      <w:r w:rsidRPr="005A7DE3">
        <w:t xml:space="preserve"> is being improperly assigned the </w:t>
      </w:r>
      <w:r w:rsidR="002944D7" w:rsidRPr="005A7DE3">
        <w:t xml:space="preserve">digit extracted from the 4-digit combination when it should instead be assigned to their respective digits. The assignment on line </w:t>
      </w:r>
      <w:r w:rsidR="00996F49" w:rsidRPr="005A7DE3">
        <w:t>12</w:t>
      </w:r>
      <w:r w:rsidR="002944D7" w:rsidRPr="005A7DE3">
        <w:t xml:space="preserve"> is changed to </w:t>
      </w:r>
      <w:r w:rsidR="00AE41DC" w:rsidRPr="005A7DE3">
        <w:t>(</w:t>
      </w:r>
      <w:r w:rsidR="002944D7" w:rsidRPr="005A7DE3">
        <w:t>d4</w:t>
      </w:r>
      <w:r w:rsidR="00AE41DC" w:rsidRPr="005A7DE3">
        <w:t>)</w:t>
      </w:r>
      <w:r w:rsidR="00812C0D" w:rsidRPr="005A7DE3">
        <w:t xml:space="preserve">, on line </w:t>
      </w:r>
      <w:r w:rsidR="00996F49" w:rsidRPr="005A7DE3">
        <w:t>15</w:t>
      </w:r>
      <w:r w:rsidR="00812C0D" w:rsidRPr="005A7DE3">
        <w:t xml:space="preserve"> is changed to </w:t>
      </w:r>
      <w:r w:rsidR="00AE41DC" w:rsidRPr="005A7DE3">
        <w:t>(</w:t>
      </w:r>
      <w:r w:rsidR="00812C0D" w:rsidRPr="005A7DE3">
        <w:t>d3</w:t>
      </w:r>
      <w:r w:rsidR="00AE41DC" w:rsidRPr="005A7DE3">
        <w:t>)</w:t>
      </w:r>
      <w:r w:rsidR="00812C0D" w:rsidRPr="005A7DE3">
        <w:t xml:space="preserve">, and on line </w:t>
      </w:r>
      <w:r w:rsidR="00996F49" w:rsidRPr="005A7DE3">
        <w:t>18</w:t>
      </w:r>
      <w:r w:rsidR="00812C0D" w:rsidRPr="005A7DE3">
        <w:t xml:space="preserve"> is changed to </w:t>
      </w:r>
      <w:r w:rsidR="00AE41DC" w:rsidRPr="005A7DE3">
        <w:t>(</w:t>
      </w:r>
      <w:r w:rsidR="00812C0D" w:rsidRPr="005A7DE3">
        <w:t>d2</w:t>
      </w:r>
      <w:r w:rsidR="00AE41DC" w:rsidRPr="005A7DE3">
        <w:t>)</w:t>
      </w:r>
      <w:r w:rsidR="00812C0D" w:rsidRPr="005A7DE3">
        <w:t>.</w:t>
      </w:r>
    </w:p>
    <w:p w14:paraId="729F162F" w14:textId="6EDC4E40" w:rsidR="009E302A" w:rsidRPr="005A7DE3" w:rsidRDefault="00812C0D" w:rsidP="00324CCD">
      <w:pPr>
        <w:pStyle w:val="ListParagraph"/>
        <w:numPr>
          <w:ilvl w:val="0"/>
          <w:numId w:val="30"/>
        </w:numPr>
      </w:pPr>
      <w:r w:rsidRPr="005A7DE3">
        <w:t>Line 25:</w:t>
      </w:r>
      <w:r w:rsidR="00AE41DC" w:rsidRPr="005A7DE3">
        <w:t xml:space="preserve"> a.</w:t>
      </w:r>
      <w:r w:rsidRPr="005A7DE3">
        <w:t xml:space="preserve"> the phrase </w:t>
      </w:r>
      <w:r w:rsidR="00AE41DC" w:rsidRPr="005A7DE3">
        <w:t>(</w:t>
      </w:r>
      <w:r w:rsidRPr="005A7DE3">
        <w:t>\ n</w:t>
      </w:r>
      <w:r w:rsidR="00AE41DC" w:rsidRPr="005A7DE3">
        <w:t>)</w:t>
      </w:r>
      <w:r w:rsidRPr="005A7DE3">
        <w:t xml:space="preserve"> is improperly written and is replaced with </w:t>
      </w:r>
      <w:r w:rsidR="00AE41DC" w:rsidRPr="005A7DE3">
        <w:t>(</w:t>
      </w:r>
      <w:r w:rsidRPr="005A7DE3">
        <w:t>\n</w:t>
      </w:r>
      <w:r w:rsidR="00AE41DC" w:rsidRPr="005A7DE3">
        <w:t>)</w:t>
      </w:r>
      <w:r w:rsidR="007427AD" w:rsidRPr="005A7DE3">
        <w:t xml:space="preserve">; </w:t>
      </w:r>
      <w:r w:rsidR="00AE41DC" w:rsidRPr="005A7DE3">
        <w:t>b.</w:t>
      </w:r>
      <w:r w:rsidR="007427AD" w:rsidRPr="005A7DE3">
        <w:t xml:space="preserve"> the phrase </w:t>
      </w:r>
      <w:r w:rsidR="00AE41DC" w:rsidRPr="005A7DE3">
        <w:t>(</w:t>
      </w:r>
      <w:r w:rsidR="007427AD" w:rsidRPr="005A7DE3">
        <w:t>% d</w:t>
      </w:r>
      <w:r w:rsidR="00AE41DC" w:rsidRPr="005A7DE3">
        <w:t>)</w:t>
      </w:r>
      <w:r w:rsidR="007427AD" w:rsidRPr="005A7DE3">
        <w:t xml:space="preserve"> is improperly written and replaced with </w:t>
      </w:r>
      <w:r w:rsidR="00AE41DC" w:rsidRPr="005A7DE3">
        <w:t>(</w:t>
      </w:r>
      <w:r w:rsidR="007427AD" w:rsidRPr="005A7DE3">
        <w:t>%d</w:t>
      </w:r>
      <w:r w:rsidR="00AE41DC" w:rsidRPr="005A7DE3">
        <w:t>)</w:t>
      </w:r>
      <w:r w:rsidR="007427AD" w:rsidRPr="005A7DE3">
        <w:t>.</w:t>
      </w:r>
    </w:p>
    <w:p w14:paraId="2906305B" w14:textId="3175C654" w:rsidR="00AE41DC" w:rsidRPr="005A7DE3" w:rsidRDefault="00AE41DC" w:rsidP="00AE41DC">
      <w:pPr>
        <w:pStyle w:val="Heading1"/>
      </w:pPr>
      <w:r w:rsidRPr="005A7DE3">
        <w:t>Conclusion</w:t>
      </w:r>
    </w:p>
    <w:p w14:paraId="38828A11" w14:textId="3FA169FB" w:rsidR="00AE41DC" w:rsidRPr="00AE41DC" w:rsidRDefault="00205595" w:rsidP="00AE41DC">
      <w:r w:rsidRPr="005A7DE3">
        <w:t xml:space="preserve">In this lab, I learned to use several functions </w:t>
      </w:r>
      <w:r w:rsidR="00FA7FA9" w:rsidRPr="005A7DE3">
        <w:t xml:space="preserve">included in the </w:t>
      </w:r>
      <w:proofErr w:type="spellStart"/>
      <w:r w:rsidR="00FA7FA9" w:rsidRPr="005A7DE3">
        <w:t>math.h</w:t>
      </w:r>
      <w:proofErr w:type="spellEnd"/>
      <w:r w:rsidR="00FA7FA9" w:rsidRPr="005A7DE3">
        <w:t xml:space="preserve"> header like </w:t>
      </w:r>
      <w:r w:rsidRPr="005A7DE3">
        <w:t>sqrt</w:t>
      </w:r>
      <w:r w:rsidR="00FA7FA9" w:rsidRPr="005A7DE3">
        <w:t xml:space="preserve"> and pow. I also learned how to use the modulo operator </w:t>
      </w:r>
      <w:r w:rsidR="005E0280" w:rsidRPr="005A7DE3">
        <w:t>to</w:t>
      </w:r>
      <w:r w:rsidR="00FA7FA9" w:rsidRPr="005A7DE3">
        <w:t xml:space="preserve"> remove digits from a larger integer, as well as </w:t>
      </w:r>
      <w:r w:rsidR="00665A24" w:rsidRPr="005A7DE3">
        <w:t xml:space="preserve">using </w:t>
      </w:r>
      <w:proofErr w:type="gramStart"/>
      <w:r w:rsidR="00665A24" w:rsidRPr="005A7DE3">
        <w:t>a</w:t>
      </w:r>
      <w:proofErr w:type="gramEnd"/>
      <w:r w:rsidR="00665A24" w:rsidRPr="005A7DE3">
        <w:t xml:space="preserve"> if/elseif/else statement to create branches depending on the value of certain variables. </w:t>
      </w:r>
      <w:r w:rsidR="00CA4BA6" w:rsidRPr="005A7DE3">
        <w:t xml:space="preserve">Going forward, I want to be more familiar with these functions and operators </w:t>
      </w:r>
      <w:proofErr w:type="gramStart"/>
      <w:r w:rsidR="00CA4BA6" w:rsidRPr="005A7DE3">
        <w:t>in order to</w:t>
      </w:r>
      <w:proofErr w:type="gramEnd"/>
      <w:r w:rsidR="00CA4BA6" w:rsidRPr="005A7DE3">
        <w:t xml:space="preserve"> write code more easily and at a faster pace.</w:t>
      </w:r>
    </w:p>
    <w:sectPr w:rsidR="00AE41DC" w:rsidRPr="00AE41DC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8DC51" w14:textId="77777777" w:rsidR="007E7354" w:rsidRPr="005A7DE3" w:rsidRDefault="007E7354" w:rsidP="00855982">
      <w:pPr>
        <w:spacing w:after="0" w:line="240" w:lineRule="auto"/>
      </w:pPr>
      <w:r w:rsidRPr="005A7DE3">
        <w:separator/>
      </w:r>
    </w:p>
  </w:endnote>
  <w:endnote w:type="continuationSeparator" w:id="0">
    <w:p w14:paraId="34056119" w14:textId="77777777" w:rsidR="007E7354" w:rsidRPr="005A7DE3" w:rsidRDefault="007E7354" w:rsidP="00855982">
      <w:pPr>
        <w:spacing w:after="0" w:line="240" w:lineRule="auto"/>
      </w:pPr>
      <w:r w:rsidRPr="005A7D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/>
    <w:sdtContent>
      <w:p w14:paraId="6A930B65" w14:textId="77777777" w:rsidR="00855982" w:rsidRPr="005A7DE3" w:rsidRDefault="00855982">
        <w:pPr>
          <w:pStyle w:val="Footer"/>
        </w:pPr>
        <w:r w:rsidRPr="005A7DE3">
          <w:fldChar w:fldCharType="begin"/>
        </w:r>
        <w:r w:rsidRPr="005A7DE3">
          <w:instrText xml:space="preserve"> PAGE   \* MERGEFORMAT </w:instrText>
        </w:r>
        <w:r w:rsidRPr="005A7DE3">
          <w:fldChar w:fldCharType="separate"/>
        </w:r>
        <w:r w:rsidRPr="005A7DE3">
          <w:t>2</w:t>
        </w:r>
        <w:r w:rsidRPr="005A7DE3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95258" w14:textId="77777777" w:rsidR="007E7354" w:rsidRPr="005A7DE3" w:rsidRDefault="007E7354" w:rsidP="00855982">
      <w:pPr>
        <w:spacing w:after="0" w:line="240" w:lineRule="auto"/>
      </w:pPr>
      <w:r w:rsidRPr="005A7DE3">
        <w:separator/>
      </w:r>
    </w:p>
  </w:footnote>
  <w:footnote w:type="continuationSeparator" w:id="0">
    <w:p w14:paraId="4312FA40" w14:textId="77777777" w:rsidR="007E7354" w:rsidRPr="005A7DE3" w:rsidRDefault="007E7354" w:rsidP="00855982">
      <w:pPr>
        <w:spacing w:after="0" w:line="240" w:lineRule="auto"/>
      </w:pPr>
      <w:r w:rsidRPr="005A7DE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446F12"/>
    <w:multiLevelType w:val="hybridMultilevel"/>
    <w:tmpl w:val="119A9A7A"/>
    <w:lvl w:ilvl="0" w:tplc="7A48B4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87987622">
    <w:abstractNumId w:val="14"/>
  </w:num>
  <w:num w:numId="2" w16cid:durableId="2927140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2014084">
    <w:abstractNumId w:val="14"/>
  </w:num>
  <w:num w:numId="4" w16cid:durableId="2051152771">
    <w:abstractNumId w:val="14"/>
  </w:num>
  <w:num w:numId="5" w16cid:durableId="843472085">
    <w:abstractNumId w:val="14"/>
  </w:num>
  <w:num w:numId="6" w16cid:durableId="696539888">
    <w:abstractNumId w:val="14"/>
  </w:num>
  <w:num w:numId="7" w16cid:durableId="1874536480">
    <w:abstractNumId w:val="14"/>
  </w:num>
  <w:num w:numId="8" w16cid:durableId="344207280">
    <w:abstractNumId w:val="14"/>
  </w:num>
  <w:num w:numId="9" w16cid:durableId="1163811489">
    <w:abstractNumId w:val="14"/>
  </w:num>
  <w:num w:numId="10" w16cid:durableId="696198750">
    <w:abstractNumId w:val="14"/>
  </w:num>
  <w:num w:numId="11" w16cid:durableId="1083995326">
    <w:abstractNumId w:val="14"/>
  </w:num>
  <w:num w:numId="12" w16cid:durableId="283275940">
    <w:abstractNumId w:val="14"/>
  </w:num>
  <w:num w:numId="13" w16cid:durableId="41832197">
    <w:abstractNumId w:val="10"/>
  </w:num>
  <w:num w:numId="14" w16cid:durableId="49040344">
    <w:abstractNumId w:val="18"/>
  </w:num>
  <w:num w:numId="15" w16cid:durableId="611476576">
    <w:abstractNumId w:val="11"/>
  </w:num>
  <w:num w:numId="16" w16cid:durableId="726220127">
    <w:abstractNumId w:val="12"/>
  </w:num>
  <w:num w:numId="17" w16cid:durableId="1058749526">
    <w:abstractNumId w:val="9"/>
  </w:num>
  <w:num w:numId="18" w16cid:durableId="400493916">
    <w:abstractNumId w:val="7"/>
  </w:num>
  <w:num w:numId="19" w16cid:durableId="261693337">
    <w:abstractNumId w:val="6"/>
  </w:num>
  <w:num w:numId="20" w16cid:durableId="1638997606">
    <w:abstractNumId w:val="5"/>
  </w:num>
  <w:num w:numId="21" w16cid:durableId="1189292955">
    <w:abstractNumId w:val="4"/>
  </w:num>
  <w:num w:numId="22" w16cid:durableId="1594168044">
    <w:abstractNumId w:val="8"/>
  </w:num>
  <w:num w:numId="23" w16cid:durableId="1733649080">
    <w:abstractNumId w:val="3"/>
  </w:num>
  <w:num w:numId="24" w16cid:durableId="1497575607">
    <w:abstractNumId w:val="2"/>
  </w:num>
  <w:num w:numId="25" w16cid:durableId="491530121">
    <w:abstractNumId w:val="1"/>
  </w:num>
  <w:num w:numId="26" w16cid:durableId="2053731332">
    <w:abstractNumId w:val="0"/>
  </w:num>
  <w:num w:numId="27" w16cid:durableId="891579668">
    <w:abstractNumId w:val="13"/>
  </w:num>
  <w:num w:numId="28" w16cid:durableId="817844284">
    <w:abstractNumId w:val="15"/>
  </w:num>
  <w:num w:numId="29" w16cid:durableId="1801680103">
    <w:abstractNumId w:val="17"/>
  </w:num>
  <w:num w:numId="30" w16cid:durableId="17654166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51"/>
    <w:rsid w:val="00001096"/>
    <w:rsid w:val="00026F8D"/>
    <w:rsid w:val="0006108E"/>
    <w:rsid w:val="00063290"/>
    <w:rsid w:val="00065E3B"/>
    <w:rsid w:val="000759CC"/>
    <w:rsid w:val="00077E0F"/>
    <w:rsid w:val="0008481A"/>
    <w:rsid w:val="000B3B23"/>
    <w:rsid w:val="000D4DF4"/>
    <w:rsid w:val="000F0C48"/>
    <w:rsid w:val="00112D29"/>
    <w:rsid w:val="00112F2B"/>
    <w:rsid w:val="0011424A"/>
    <w:rsid w:val="0012335E"/>
    <w:rsid w:val="00134F98"/>
    <w:rsid w:val="001536FB"/>
    <w:rsid w:val="00170453"/>
    <w:rsid w:val="00185D8E"/>
    <w:rsid w:val="0019456E"/>
    <w:rsid w:val="001C4445"/>
    <w:rsid w:val="001D4362"/>
    <w:rsid w:val="001E086C"/>
    <w:rsid w:val="001F14A5"/>
    <w:rsid w:val="00204307"/>
    <w:rsid w:val="00205595"/>
    <w:rsid w:val="00227414"/>
    <w:rsid w:val="002944D7"/>
    <w:rsid w:val="002957EB"/>
    <w:rsid w:val="002B285F"/>
    <w:rsid w:val="00304C1E"/>
    <w:rsid w:val="00324CCD"/>
    <w:rsid w:val="003378A9"/>
    <w:rsid w:val="0036409F"/>
    <w:rsid w:val="00395F68"/>
    <w:rsid w:val="003D257C"/>
    <w:rsid w:val="0041423E"/>
    <w:rsid w:val="00453474"/>
    <w:rsid w:val="00472D21"/>
    <w:rsid w:val="00495DC4"/>
    <w:rsid w:val="004D0603"/>
    <w:rsid w:val="004F362F"/>
    <w:rsid w:val="00575DB4"/>
    <w:rsid w:val="00582B46"/>
    <w:rsid w:val="005914B3"/>
    <w:rsid w:val="005A7DE3"/>
    <w:rsid w:val="005D72F8"/>
    <w:rsid w:val="005E0280"/>
    <w:rsid w:val="006110C4"/>
    <w:rsid w:val="00624FCF"/>
    <w:rsid w:val="00635230"/>
    <w:rsid w:val="00657009"/>
    <w:rsid w:val="00665A24"/>
    <w:rsid w:val="006B63AC"/>
    <w:rsid w:val="006F652D"/>
    <w:rsid w:val="00712CA6"/>
    <w:rsid w:val="00714E95"/>
    <w:rsid w:val="007427AD"/>
    <w:rsid w:val="00772559"/>
    <w:rsid w:val="00774A56"/>
    <w:rsid w:val="007833A7"/>
    <w:rsid w:val="00790364"/>
    <w:rsid w:val="00794500"/>
    <w:rsid w:val="007A4F11"/>
    <w:rsid w:val="007E7354"/>
    <w:rsid w:val="007F67A9"/>
    <w:rsid w:val="00812C0D"/>
    <w:rsid w:val="008465B6"/>
    <w:rsid w:val="00854BFC"/>
    <w:rsid w:val="00855982"/>
    <w:rsid w:val="008A2E95"/>
    <w:rsid w:val="008B6154"/>
    <w:rsid w:val="0094021D"/>
    <w:rsid w:val="00943E79"/>
    <w:rsid w:val="00996F49"/>
    <w:rsid w:val="009E302A"/>
    <w:rsid w:val="009F3C72"/>
    <w:rsid w:val="00A10484"/>
    <w:rsid w:val="00A12267"/>
    <w:rsid w:val="00A13BE0"/>
    <w:rsid w:val="00A47FEB"/>
    <w:rsid w:val="00A55EE4"/>
    <w:rsid w:val="00AC4D39"/>
    <w:rsid w:val="00AE41DC"/>
    <w:rsid w:val="00AF0607"/>
    <w:rsid w:val="00B53E60"/>
    <w:rsid w:val="00B67997"/>
    <w:rsid w:val="00BF5B60"/>
    <w:rsid w:val="00C07EFF"/>
    <w:rsid w:val="00C22A37"/>
    <w:rsid w:val="00C813F9"/>
    <w:rsid w:val="00CA4BA6"/>
    <w:rsid w:val="00D14B45"/>
    <w:rsid w:val="00D30B8A"/>
    <w:rsid w:val="00D4193B"/>
    <w:rsid w:val="00D46923"/>
    <w:rsid w:val="00D71ABC"/>
    <w:rsid w:val="00D7384B"/>
    <w:rsid w:val="00DA4468"/>
    <w:rsid w:val="00DC0C6F"/>
    <w:rsid w:val="00DC3760"/>
    <w:rsid w:val="00DF433B"/>
    <w:rsid w:val="00E60195"/>
    <w:rsid w:val="00EA2270"/>
    <w:rsid w:val="00EA2C6C"/>
    <w:rsid w:val="00EC6855"/>
    <w:rsid w:val="00ED264B"/>
    <w:rsid w:val="00F1101D"/>
    <w:rsid w:val="00F17D1D"/>
    <w:rsid w:val="00F313F4"/>
    <w:rsid w:val="00F3451C"/>
    <w:rsid w:val="00F57FD3"/>
    <w:rsid w:val="00F645CC"/>
    <w:rsid w:val="00F96B13"/>
    <w:rsid w:val="00FA7FA9"/>
    <w:rsid w:val="00FB3E0D"/>
    <w:rsid w:val="00FB6654"/>
    <w:rsid w:val="00FC7E51"/>
    <w:rsid w:val="00FD262C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F184"/>
  <w15:chartTrackingRefBased/>
  <w15:docId w15:val="{A91F02A3-7338-48A4-99C5-8D04C35C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414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D060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A2C6C"/>
    <w:pPr>
      <w:spacing w:after="0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EA2C6C"/>
    <w:rPr>
      <w:rFonts w:ascii="Consolas" w:hAnsi="Consolas"/>
      <w:lang w:val="en-CA"/>
    </w:rPr>
  </w:style>
  <w:style w:type="paragraph" w:styleId="Subtitle">
    <w:name w:val="Subtitle"/>
    <w:basedOn w:val="Title"/>
    <w:next w:val="Normal"/>
    <w:link w:val="SubtitleChar"/>
    <w:uiPriority w:val="11"/>
    <w:unhideWhenUsed/>
    <w:qFormat/>
    <w:rsid w:val="0022741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414"/>
    <w:rPr>
      <w:rFonts w:asciiTheme="majorHAnsi" w:eastAsiaTheme="majorEastAsia" w:hAnsiTheme="majorHAnsi" w:cstheme="majorBidi"/>
      <w:sz w:val="28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y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216B48D-F859-4B7F-A107-E799E00222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1189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\</dc:subject>
  <dc:creator>Eric Cao</dc:creator>
  <cp:lastModifiedBy>Eric Cao</cp:lastModifiedBy>
  <cp:revision>109</cp:revision>
  <dcterms:created xsi:type="dcterms:W3CDTF">2024-09-24T20:07:00Z</dcterms:created>
  <dcterms:modified xsi:type="dcterms:W3CDTF">2024-09-28T22:52:00Z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
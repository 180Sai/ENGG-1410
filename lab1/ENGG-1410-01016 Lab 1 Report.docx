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D9765A" w14:textId="39ADDFD7" w:rsidR="00A10484" w:rsidRDefault="007360BF">
      <w:pPr>
        <w:pStyle w:val="Title"/>
      </w:pPr>
      <w:r>
        <w:t>Lab 1</w:t>
      </w:r>
      <w:r w:rsidR="00F73C53">
        <w:t>:</w:t>
      </w:r>
      <w:r w:rsidR="00BB2D59">
        <w:t xml:space="preserve"> </w:t>
      </w:r>
      <w:r w:rsidR="000A632D">
        <w:t>Writing, Compiling</w:t>
      </w:r>
      <w:r w:rsidR="00255EA7">
        <w:t>, Executing</w:t>
      </w:r>
      <w:r w:rsidR="00555864">
        <w:t xml:space="preserve"> Programs</w:t>
      </w:r>
      <w:r w:rsidR="00255EA7">
        <w:t xml:space="preserve"> and </w:t>
      </w:r>
      <w:r w:rsidR="00BB2D59">
        <w:t>Implementing Pseudocode</w:t>
      </w:r>
      <w:r w:rsidR="00255EA7">
        <w:t xml:space="preserve"> in C</w:t>
      </w:r>
    </w:p>
    <w:p w14:paraId="569EF057" w14:textId="31E6166E" w:rsidR="00855982" w:rsidRDefault="00724003" w:rsidP="00364976">
      <w:pPr>
        <w:pStyle w:val="Heading1"/>
      </w:pPr>
      <w:r>
        <w:t>Part 1</w:t>
      </w:r>
    </w:p>
    <w:p w14:paraId="2C71069B" w14:textId="0FB5D34B" w:rsidR="00364976" w:rsidRDefault="00290FED" w:rsidP="006F49D0">
      <w:pPr>
        <w:pStyle w:val="Heading2"/>
      </w:pPr>
      <w:r>
        <w:t>Problem</w:t>
      </w:r>
      <w:r w:rsidR="00BD7427">
        <w:t xml:space="preserve"> – Objective</w:t>
      </w:r>
    </w:p>
    <w:p w14:paraId="6B44275C" w14:textId="56E77FA7" w:rsidR="00BD7427" w:rsidRDefault="00DE43A2" w:rsidP="00BD7427">
      <w:r>
        <w:t>Create</w:t>
      </w:r>
      <w:r w:rsidR="00BD7427">
        <w:t xml:space="preserve"> </w:t>
      </w:r>
      <w:r w:rsidR="00CB42EA">
        <w:t>a C</w:t>
      </w:r>
      <w:r w:rsidR="00BD7427">
        <w:t xml:space="preserve"> program in Visual Studio Code that, once compiled, can output </w:t>
      </w:r>
      <w:r w:rsidR="00353D6E">
        <w:t xml:space="preserve">alpha-numeric characters </w:t>
      </w:r>
      <w:r w:rsidR="00BD7427">
        <w:t>to the terminal</w:t>
      </w:r>
      <w:r w:rsidR="00353D6E">
        <w:t xml:space="preserve"> that resembles a </w:t>
      </w:r>
      <w:r w:rsidR="00353D6E">
        <w:t>given block of text</w:t>
      </w:r>
      <w:r w:rsidR="00353D6E">
        <w:t>.</w:t>
      </w:r>
    </w:p>
    <w:p w14:paraId="0A523ED2" w14:textId="50A6CD44" w:rsidR="00BD7427" w:rsidRDefault="00BD7427" w:rsidP="00BD7427">
      <w:pPr>
        <w:pStyle w:val="Heading2"/>
      </w:pPr>
      <w:r>
        <w:t>Assumptions and Constraints</w:t>
      </w:r>
    </w:p>
    <w:p w14:paraId="78BAD812" w14:textId="0F417F57" w:rsidR="00BD7427" w:rsidRDefault="00BD7427" w:rsidP="00BD7427">
      <w:pPr>
        <w:pStyle w:val="ListParagraph"/>
        <w:numPr>
          <w:ilvl w:val="0"/>
          <w:numId w:val="31"/>
        </w:numPr>
      </w:pPr>
      <w:r>
        <w:t>The given block of text is constant and cannot be changed other than inside the .c</w:t>
      </w:r>
      <w:r w:rsidR="00EF40E6">
        <w:t xml:space="preserve"> file</w:t>
      </w:r>
      <w:r>
        <w:t>.</w:t>
      </w:r>
    </w:p>
    <w:p w14:paraId="305BAC7E" w14:textId="0A08302E" w:rsidR="00EF40E6" w:rsidRDefault="00EF40E6" w:rsidP="00EF40E6">
      <w:pPr>
        <w:pStyle w:val="ListParagraph"/>
        <w:numPr>
          <w:ilvl w:val="0"/>
          <w:numId w:val="31"/>
        </w:numPr>
      </w:pPr>
      <w:r>
        <w:t xml:space="preserve">The input and output </w:t>
      </w:r>
      <w:r>
        <w:t>are</w:t>
      </w:r>
      <w:r>
        <w:t xml:space="preserve"> accessed through a terminal.</w:t>
      </w:r>
    </w:p>
    <w:p w14:paraId="6889008B" w14:textId="4D96E1A7" w:rsidR="00BD7427" w:rsidRDefault="00BD7427" w:rsidP="00BD7427">
      <w:pPr>
        <w:pStyle w:val="ListParagraph"/>
        <w:numPr>
          <w:ilvl w:val="0"/>
          <w:numId w:val="31"/>
        </w:numPr>
      </w:pPr>
      <w:r>
        <w:t>Once the expected output appears in the terminal, the program is terminated.</w:t>
      </w:r>
    </w:p>
    <w:p w14:paraId="0E39370B" w14:textId="29C39BB8" w:rsidR="009B73D7" w:rsidRDefault="009B73D7" w:rsidP="009B73D7">
      <w:pPr>
        <w:pStyle w:val="Heading2"/>
      </w:pPr>
      <w:r>
        <w:t>Pseudocode</w:t>
      </w:r>
    </w:p>
    <w:p w14:paraId="1B9DD909" w14:textId="3BECE43D" w:rsidR="00353D6E" w:rsidRPr="00F81452" w:rsidRDefault="00353D6E" w:rsidP="00353D6E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>“C uses escape sequences for a variety of purposes.</w:t>
      </w:r>
      <w:r w:rsidRPr="00F81452">
        <w:rPr>
          <w:rFonts w:ascii="Consolas" w:hAnsi="Consolas" w:cs="Courier New"/>
          <w:lang w:val="en-CA"/>
        </w:rPr>
        <w:t xml:space="preserve"> (newline)</w:t>
      </w:r>
    </w:p>
    <w:p w14:paraId="119BE199" w14:textId="310E1B9B" w:rsidR="00353D6E" w:rsidRPr="00F81452" w:rsidRDefault="00353D6E" w:rsidP="00353D6E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>Some are:</w:t>
      </w:r>
      <w:r w:rsidRPr="00F81452">
        <w:rPr>
          <w:rFonts w:ascii="Consolas" w:hAnsi="Consolas" w:cs="Courier New"/>
          <w:lang w:val="en-CA"/>
        </w:rPr>
        <w:t xml:space="preserve"> (newline)</w:t>
      </w:r>
    </w:p>
    <w:p w14:paraId="242A6E52" w14:textId="23171865" w:rsidR="00353D6E" w:rsidRPr="00F81452" w:rsidRDefault="00353D6E" w:rsidP="00353D6E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 xml:space="preserve">(increase indent x2) </w:t>
      </w:r>
      <w:r w:rsidRPr="00F81452">
        <w:rPr>
          <w:rFonts w:ascii="Consolas" w:hAnsi="Consolas" w:cs="Courier New"/>
          <w:lang w:val="en-CA"/>
        </w:rPr>
        <w:t xml:space="preserve">to print </w:t>
      </w:r>
      <w:r w:rsidR="00EF40E6">
        <w:rPr>
          <w:rFonts w:ascii="Consolas" w:hAnsi="Consolas" w:cs="Courier New"/>
          <w:lang w:val="en-CA"/>
        </w:rPr>
        <w:t>(backslash</w:t>
      </w:r>
      <w:proofErr w:type="gramStart"/>
      <w:r w:rsidR="00EF40E6">
        <w:rPr>
          <w:rFonts w:ascii="Consolas" w:hAnsi="Consolas" w:cs="Courier New"/>
          <w:lang w:val="en-CA"/>
        </w:rPr>
        <w:t>)</w:t>
      </w:r>
      <w:r w:rsidRPr="00F81452">
        <w:rPr>
          <w:rFonts w:ascii="Consolas" w:hAnsi="Consolas" w:cs="Courier New"/>
          <w:lang w:val="en-CA"/>
        </w:rPr>
        <w:t>“</w:t>
      </w:r>
      <w:proofErr w:type="gramEnd"/>
      <w:r w:rsidRPr="00F81452">
        <w:rPr>
          <w:rFonts w:ascii="Consolas" w:hAnsi="Consolas" w:cs="Courier New"/>
          <w:lang w:val="en-CA"/>
        </w:rPr>
        <w:t xml:space="preserve">, use </w:t>
      </w:r>
      <w:r w:rsidR="00EF40E6">
        <w:rPr>
          <w:rFonts w:ascii="Consolas" w:hAnsi="Consolas" w:cs="Courier New"/>
          <w:lang w:val="en-CA"/>
        </w:rPr>
        <w:t>(backslash)</w:t>
      </w:r>
      <w:r w:rsidRPr="00F81452">
        <w:rPr>
          <w:rFonts w:ascii="Consolas" w:hAnsi="Consolas" w:cs="Courier New"/>
          <w:lang w:val="en-CA"/>
        </w:rPr>
        <w:t>\”</w:t>
      </w:r>
      <w:r w:rsidRPr="00F81452">
        <w:rPr>
          <w:rFonts w:ascii="Consolas" w:hAnsi="Consolas" w:cs="Courier New"/>
          <w:lang w:val="en-CA"/>
        </w:rPr>
        <w:t xml:space="preserve"> (newline)</w:t>
      </w:r>
    </w:p>
    <w:p w14:paraId="0AD6FB10" w14:textId="530E815F" w:rsidR="00353D6E" w:rsidRPr="00F81452" w:rsidRDefault="00353D6E" w:rsidP="00EF40E6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 xml:space="preserve">(increase indent x2) </w:t>
      </w:r>
      <w:r w:rsidRPr="00F81452">
        <w:rPr>
          <w:rFonts w:ascii="Consolas" w:hAnsi="Consolas" w:cs="Courier New"/>
          <w:lang w:val="en-CA"/>
        </w:rPr>
        <w:t xml:space="preserve">to print </w:t>
      </w:r>
      <w:r w:rsidR="00EF40E6">
        <w:rPr>
          <w:rFonts w:ascii="Consolas" w:hAnsi="Consolas" w:cs="Courier New"/>
          <w:lang w:val="en-CA"/>
        </w:rPr>
        <w:t>(backslash)</w:t>
      </w:r>
      <w:r w:rsidRPr="00F81452">
        <w:rPr>
          <w:rFonts w:ascii="Consolas" w:hAnsi="Consolas" w:cs="Courier New"/>
          <w:lang w:val="en-CA"/>
        </w:rPr>
        <w:t xml:space="preserve">\, use </w:t>
      </w:r>
      <w:r w:rsidR="00EF40E6">
        <w:rPr>
          <w:rFonts w:ascii="Consolas" w:hAnsi="Consolas" w:cs="Courier New"/>
          <w:lang w:val="en-CA"/>
        </w:rPr>
        <w:t>(backslash)</w:t>
      </w:r>
      <w:r w:rsidRPr="00F81452">
        <w:rPr>
          <w:rFonts w:ascii="Consolas" w:hAnsi="Consolas" w:cs="Courier New"/>
          <w:lang w:val="en-CA"/>
        </w:rPr>
        <w:t>\</w:t>
      </w:r>
      <w:r w:rsidR="00EF40E6">
        <w:rPr>
          <w:rFonts w:ascii="Consolas" w:hAnsi="Consolas" w:cs="Courier New"/>
          <w:lang w:val="en-CA"/>
        </w:rPr>
        <w:t>(backslash)</w:t>
      </w:r>
      <w:r w:rsidRPr="00F81452">
        <w:rPr>
          <w:rFonts w:ascii="Consolas" w:hAnsi="Consolas" w:cs="Courier New"/>
          <w:lang w:val="en-CA"/>
        </w:rPr>
        <w:t>\</w:t>
      </w:r>
      <w:r w:rsidRPr="00F81452">
        <w:rPr>
          <w:rFonts w:ascii="Consolas" w:hAnsi="Consolas" w:cs="Courier New"/>
          <w:lang w:val="en-CA"/>
        </w:rPr>
        <w:t xml:space="preserve"> (newline)</w:t>
      </w:r>
    </w:p>
    <w:p w14:paraId="746A3BEC" w14:textId="331BA3CC" w:rsidR="00353D6E" w:rsidRPr="00F81452" w:rsidRDefault="00F848EC" w:rsidP="00353D6E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 xml:space="preserve">(increase indent x2) </w:t>
      </w:r>
      <w:r w:rsidR="00353D6E" w:rsidRPr="00F81452">
        <w:rPr>
          <w:rFonts w:ascii="Consolas" w:hAnsi="Consolas" w:cs="Courier New"/>
          <w:lang w:val="en-CA"/>
        </w:rPr>
        <w:t xml:space="preserve">to go to a new line, use </w:t>
      </w:r>
      <w:r w:rsidR="00EF40E6">
        <w:rPr>
          <w:rFonts w:ascii="Consolas" w:hAnsi="Consolas" w:cs="Courier New"/>
          <w:lang w:val="en-CA"/>
        </w:rPr>
        <w:t>(backslash)</w:t>
      </w:r>
      <w:r w:rsidR="00353D6E" w:rsidRPr="00F81452">
        <w:rPr>
          <w:rFonts w:ascii="Consolas" w:hAnsi="Consolas" w:cs="Courier New"/>
          <w:lang w:val="en-CA"/>
        </w:rPr>
        <w:t>\n</w:t>
      </w:r>
      <w:r w:rsidRPr="00F81452">
        <w:rPr>
          <w:rFonts w:ascii="Consolas" w:hAnsi="Consolas" w:cs="Courier New"/>
          <w:lang w:val="en-CA"/>
        </w:rPr>
        <w:t xml:space="preserve"> (newline)</w:t>
      </w:r>
    </w:p>
    <w:p w14:paraId="738049D8" w14:textId="5D4516A5" w:rsidR="00353D6E" w:rsidRPr="00F81452" w:rsidRDefault="00F848EC" w:rsidP="00353D6E">
      <w:pPr>
        <w:pStyle w:val="ListBullet"/>
        <w:numPr>
          <w:ilvl w:val="0"/>
          <w:numId w:val="0"/>
        </w:numPr>
        <w:ind w:left="360" w:hanging="360"/>
        <w:rPr>
          <w:rFonts w:ascii="Consolas" w:hAnsi="Consolas" w:cs="Courier New"/>
          <w:lang w:val="en-CA"/>
        </w:rPr>
      </w:pPr>
      <w:r w:rsidRPr="00F81452">
        <w:rPr>
          <w:rFonts w:ascii="Consolas" w:hAnsi="Consolas" w:cs="Courier New"/>
          <w:lang w:val="en-CA"/>
        </w:rPr>
        <w:t xml:space="preserve">(increase indent) </w:t>
      </w:r>
      <w:r w:rsidR="00353D6E" w:rsidRPr="00F81452">
        <w:rPr>
          <w:rFonts w:ascii="Consolas" w:hAnsi="Consolas" w:cs="Courier New"/>
          <w:lang w:val="en-CA"/>
        </w:rPr>
        <w:t xml:space="preserve">However to print </w:t>
      </w:r>
      <w:r w:rsidR="00EF40E6">
        <w:rPr>
          <w:rFonts w:ascii="Consolas" w:hAnsi="Consolas" w:cs="Courier New"/>
          <w:lang w:val="en-CA"/>
        </w:rPr>
        <w:t>(percent)</w:t>
      </w:r>
      <w:r w:rsidR="00353D6E" w:rsidRPr="00F81452">
        <w:rPr>
          <w:rFonts w:ascii="Consolas" w:hAnsi="Consolas" w:cs="Courier New"/>
          <w:lang w:val="en-CA"/>
        </w:rPr>
        <w:t xml:space="preserve">%, use </w:t>
      </w:r>
      <w:r w:rsidR="00EF40E6">
        <w:rPr>
          <w:rFonts w:ascii="Consolas" w:hAnsi="Consolas" w:cs="Courier New"/>
          <w:lang w:val="en-CA"/>
        </w:rPr>
        <w:t>(percent)</w:t>
      </w:r>
      <w:r w:rsidR="00353D6E" w:rsidRPr="00F81452">
        <w:rPr>
          <w:rFonts w:ascii="Consolas" w:hAnsi="Consolas" w:cs="Courier New"/>
          <w:lang w:val="en-CA"/>
        </w:rPr>
        <w:t>%</w:t>
      </w:r>
      <w:r w:rsidR="00EF40E6">
        <w:rPr>
          <w:rFonts w:ascii="Consolas" w:hAnsi="Consolas" w:cs="Courier New"/>
          <w:lang w:val="en-CA"/>
        </w:rPr>
        <w:t>(percent)</w:t>
      </w:r>
      <w:r w:rsidR="00353D6E" w:rsidRPr="00F81452">
        <w:rPr>
          <w:rFonts w:ascii="Consolas" w:hAnsi="Consolas" w:cs="Courier New"/>
          <w:lang w:val="en-CA"/>
        </w:rPr>
        <w:t>%”</w:t>
      </w:r>
    </w:p>
    <w:p w14:paraId="381A6FD6" w14:textId="388BA483" w:rsidR="00F848EC" w:rsidRDefault="00F848EC" w:rsidP="00F848EC">
      <w:pPr>
        <w:pStyle w:val="Heading1"/>
      </w:pPr>
      <w:r>
        <w:t>Part 2</w:t>
      </w:r>
    </w:p>
    <w:p w14:paraId="1E1B0C38" w14:textId="2BA55A47" w:rsidR="00F848EC" w:rsidRDefault="00DE43A2" w:rsidP="00DE43A2">
      <w:pPr>
        <w:pStyle w:val="Heading2"/>
      </w:pPr>
      <w:r>
        <w:t>Problem – Objective</w:t>
      </w:r>
    </w:p>
    <w:p w14:paraId="32AC36E4" w14:textId="11FD1A21" w:rsidR="00DE43A2" w:rsidRDefault="00DE43A2" w:rsidP="00DE43A2">
      <w:r>
        <w:t xml:space="preserve">Create a </w:t>
      </w:r>
      <w:r w:rsidR="00CB42EA">
        <w:t>C</w:t>
      </w:r>
      <w:r>
        <w:t xml:space="preserve"> program that, once compiled, calculates and outputs to the terminal the </w:t>
      </w:r>
      <w:r w:rsidR="00345121">
        <w:t xml:space="preserve">total cost and the </w:t>
      </w:r>
      <w:r>
        <w:t>cost per person of a bill after prompting the user for the number of people, the tip percentage, and the cost of the bill before tip.</w:t>
      </w:r>
    </w:p>
    <w:p w14:paraId="51C25C23" w14:textId="77777777" w:rsidR="00912DDA" w:rsidRDefault="00912DDA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</w:pPr>
      <w:r>
        <w:br w:type="page"/>
      </w:r>
    </w:p>
    <w:p w14:paraId="512F9B73" w14:textId="26597AA2" w:rsidR="00DE43A2" w:rsidRDefault="00DE43A2" w:rsidP="00DE43A2">
      <w:pPr>
        <w:pStyle w:val="Heading2"/>
      </w:pPr>
      <w:r>
        <w:lastRenderedPageBreak/>
        <w:t>Assumptions and Constraints</w:t>
      </w:r>
    </w:p>
    <w:p w14:paraId="399DDE54" w14:textId="6B6A8C20" w:rsidR="00DE43A2" w:rsidRDefault="00DE43A2" w:rsidP="00DE43A2">
      <w:pPr>
        <w:pStyle w:val="ListParagraph"/>
        <w:numPr>
          <w:ilvl w:val="0"/>
          <w:numId w:val="31"/>
        </w:numPr>
      </w:pPr>
      <w:r>
        <w:t>The user can access and input their bill’s initial cost, tip percentage and the number of people to split inside the terminal.</w:t>
      </w:r>
    </w:p>
    <w:p w14:paraId="625C02C1" w14:textId="2955EF12" w:rsidR="00345121" w:rsidRDefault="00345121" w:rsidP="00345121">
      <w:pPr>
        <w:pStyle w:val="ListParagraph"/>
        <w:numPr>
          <w:ilvl w:val="0"/>
          <w:numId w:val="31"/>
        </w:numPr>
      </w:pPr>
      <w:r>
        <w:t xml:space="preserve">The tip must be inputted as a number that represents the percentage of the bill that is added to the initial cost. </w:t>
      </w:r>
    </w:p>
    <w:p w14:paraId="7155ED5F" w14:textId="4D498FB3" w:rsidR="00345121" w:rsidRDefault="00345121" w:rsidP="00345121">
      <w:pPr>
        <w:pStyle w:val="ListParagraph"/>
        <w:numPr>
          <w:ilvl w:val="0"/>
          <w:numId w:val="31"/>
        </w:numPr>
      </w:pPr>
      <w:r>
        <w:t>The bill is split equally between each person.</w:t>
      </w:r>
    </w:p>
    <w:p w14:paraId="2B692449" w14:textId="74A4D6C4" w:rsidR="00C1481F" w:rsidRDefault="00A57BE3" w:rsidP="00C1481F">
      <w:pPr>
        <w:pStyle w:val="ListParagraph"/>
        <w:numPr>
          <w:ilvl w:val="0"/>
          <w:numId w:val="31"/>
        </w:numPr>
      </w:pPr>
      <w:r>
        <w:t>The total cost of the bill and the cost per person is calculated and output by the program to two decimal places.</w:t>
      </w:r>
    </w:p>
    <w:p w14:paraId="4FFC827A" w14:textId="77777777" w:rsidR="00912DDA" w:rsidRDefault="00912DDA" w:rsidP="00912DDA">
      <w:pPr>
        <w:pStyle w:val="Heading2"/>
      </w:pPr>
      <w:r>
        <w:t>Flowchart</w:t>
      </w:r>
    </w:p>
    <w:p w14:paraId="2253D497" w14:textId="72D7319C" w:rsidR="00912DDA" w:rsidRDefault="00912DDA" w:rsidP="00912DDA">
      <w:r>
        <w:rPr>
          <w:noProof/>
        </w:rPr>
        <mc:AlternateContent>
          <mc:Choice Requires="wpc">
            <w:drawing>
              <wp:inline distT="0" distB="0" distL="0" distR="0" wp14:anchorId="4B3A479C" wp14:editId="1A9DA19B">
                <wp:extent cx="5486400" cy="3200400"/>
                <wp:effectExtent l="0" t="0" r="0" b="0"/>
                <wp:docPr id="737060286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968400197" name="Flowchart: Terminator 968400197"/>
                        <wps:cNvSpPr/>
                        <wps:spPr>
                          <a:xfrm>
                            <a:off x="442695" y="45720"/>
                            <a:ext cx="914400" cy="412588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8B39E4" w14:textId="77777777" w:rsidR="00912DDA" w:rsidRPr="00B30037" w:rsidRDefault="00912DDA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2031893" name="Flowchart: Terminator 1692031893"/>
                        <wps:cNvSpPr/>
                        <wps:spPr>
                          <a:xfrm>
                            <a:off x="3922199" y="2505074"/>
                            <a:ext cx="914400" cy="39814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138A2BE" w14:textId="77777777" w:rsidR="00912DDA" w:rsidRPr="00B30037" w:rsidRDefault="00912DDA" w:rsidP="00912DDA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7390744" name="Flowchart: Data 1327390744"/>
                        <wps:cNvSpPr/>
                        <wps:spPr>
                          <a:xfrm>
                            <a:off x="251087" y="697542"/>
                            <a:ext cx="1295400" cy="628648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80E5D" w14:textId="77777777" w:rsidR="00912DDA" w:rsidRDefault="00912DDA" w:rsidP="00912DDA">
                              <w:pPr>
                                <w:spacing w:after="0"/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Prompt for bill</w:t>
                              </w:r>
                            </w:p>
                            <w:p w14:paraId="39DC0098" w14:textId="77777777" w:rsidR="00912DDA" w:rsidRPr="00B30037" w:rsidRDefault="00912DDA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Input: bill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9937296" name="Flowchart: Data 1809937296"/>
                        <wps:cNvSpPr/>
                        <wps:spPr>
                          <a:xfrm>
                            <a:off x="184633" y="1590675"/>
                            <a:ext cx="1428750" cy="6477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FA182" w14:textId="77777777" w:rsidR="00912DDA" w:rsidRDefault="00912DDA" w:rsidP="00912DDA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Prompt for tip</w:t>
                              </w:r>
                            </w:p>
                            <w:p w14:paraId="1AB3CD59" w14:textId="77777777" w:rsidR="00912DDA" w:rsidRDefault="00912DDA" w:rsidP="00912DDA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Input: tip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0153507" name="Flowchart: Process 270153507"/>
                        <wps:cNvSpPr/>
                        <wps:spPr>
                          <a:xfrm>
                            <a:off x="35999" y="2505075"/>
                            <a:ext cx="1714500" cy="32385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ED98FFE" w14:textId="77777777" w:rsidR="00912DDA" w:rsidRPr="005E6421" w:rsidRDefault="00912DDA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total = bill * (1 + tip/100)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247980" name="Flowchart: Data 1195247980"/>
                        <wps:cNvSpPr/>
                        <wps:spPr>
                          <a:xfrm>
                            <a:off x="3731699" y="1050925"/>
                            <a:ext cx="1600200" cy="304801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B75FA1B" w14:textId="77777777" w:rsidR="00912DDA" w:rsidRPr="003B4666" w:rsidRDefault="00912DDA" w:rsidP="00912DDA">
                              <w:pPr>
                                <w:spacing w:line="254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Output total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9089597" name="Flowchart: Data 999089597"/>
                        <wps:cNvSpPr/>
                        <wps:spPr>
                          <a:xfrm>
                            <a:off x="2010996" y="1117526"/>
                            <a:ext cx="1524000" cy="8382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808E14E" w14:textId="77777777" w:rsidR="00912DDA" w:rsidRDefault="00912DDA" w:rsidP="00912DDA">
                              <w:pPr>
                                <w:spacing w:after="0" w:line="27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Prompt for # of people</w:t>
                              </w:r>
                            </w:p>
                            <w:p w14:paraId="07B86526" w14:textId="77777777" w:rsidR="00912DDA" w:rsidRPr="003B4666" w:rsidRDefault="00912DDA" w:rsidP="00912DDA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Input: # of people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8381916" name="Flowchart: Process 828381916"/>
                        <wps:cNvSpPr/>
                        <wps:spPr>
                          <a:xfrm>
                            <a:off x="2093399" y="2390775"/>
                            <a:ext cx="1371600" cy="457200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80D275D" w14:textId="77777777" w:rsidR="00912DDA" w:rsidRPr="003B4666" w:rsidRDefault="00912DDA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cost per person = total / # of people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7593260" name="Flowchart: Data 567593260"/>
                        <wps:cNvSpPr/>
                        <wps:spPr>
                          <a:xfrm>
                            <a:off x="3807899" y="1590675"/>
                            <a:ext cx="1257300" cy="68580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BABFC58" w14:textId="77777777" w:rsidR="00912DDA" w:rsidRPr="003B4666" w:rsidRDefault="00912DDA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Output: cost per person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6937399" name="Straight Arrow Connector 1626937399"/>
                        <wps:cNvCnPr>
                          <a:stCxn id="968400197" idx="2"/>
                          <a:endCxn id="1327390744" idx="1"/>
                        </wps:cNvCnPr>
                        <wps:spPr>
                          <a:xfrm flipH="1">
                            <a:off x="898787" y="458308"/>
                            <a:ext cx="1108" cy="23923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2000721" name="Straight Arrow Connector 1982000721"/>
                        <wps:cNvCnPr>
                          <a:stCxn id="1327390744" idx="4"/>
                          <a:endCxn id="1809937296" idx="1"/>
                        </wps:cNvCnPr>
                        <wps:spPr>
                          <a:xfrm>
                            <a:off x="898787" y="1326190"/>
                            <a:ext cx="221" cy="264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5180052" name="Straight Arrow Connector 135180052"/>
                        <wps:cNvCnPr>
                          <a:stCxn id="1809937296" idx="4"/>
                          <a:endCxn id="270153507" idx="0"/>
                        </wps:cNvCnPr>
                        <wps:spPr>
                          <a:xfrm flipH="1">
                            <a:off x="893249" y="2238375"/>
                            <a:ext cx="5759" cy="2667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4885687" name="Straight Arrow Connector 1204885687"/>
                        <wps:cNvCnPr>
                          <a:stCxn id="1195247980" idx="3"/>
                          <a:endCxn id="567593260" idx="1"/>
                        </wps:cNvCnPr>
                        <wps:spPr>
                          <a:xfrm>
                            <a:off x="4371779" y="1355726"/>
                            <a:ext cx="64770" cy="2349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225323" name="Straight Arrow Connector 184225323"/>
                        <wps:cNvCnPr>
                          <a:stCxn id="999089597" idx="4"/>
                          <a:endCxn id="828381916" idx="0"/>
                        </wps:cNvCnPr>
                        <wps:spPr>
                          <a:xfrm>
                            <a:off x="2772996" y="1955726"/>
                            <a:ext cx="6203" cy="4350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14710798" name="Straight Arrow Connector 2114710798"/>
                        <wps:cNvCnPr>
                          <a:endCxn id="1692031893" idx="0"/>
                        </wps:cNvCnPr>
                        <wps:spPr>
                          <a:xfrm>
                            <a:off x="4368766" y="2276475"/>
                            <a:ext cx="10633" cy="2285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4946507" name="Connector: Elbow 514946507"/>
                        <wps:cNvCnPr>
                          <a:stCxn id="270153507" idx="2"/>
                        </wps:cNvCnPr>
                        <wps:spPr>
                          <a:xfrm rot="5400000" flipH="1" flipV="1">
                            <a:off x="574161" y="1566862"/>
                            <a:ext cx="1581150" cy="942975"/>
                          </a:xfrm>
                          <a:prstGeom prst="bentConnector3">
                            <a:avLst>
                              <a:gd name="adj1" fmla="val -14458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0353294" name="Connector: Elbow 700353294"/>
                        <wps:cNvCnPr>
                          <a:endCxn id="999089597" idx="1"/>
                        </wps:cNvCnPr>
                        <wps:spPr>
                          <a:xfrm flipV="1">
                            <a:off x="1836224" y="1117526"/>
                            <a:ext cx="936772" cy="139774"/>
                          </a:xfrm>
                          <a:prstGeom prst="bentConnector4">
                            <a:avLst>
                              <a:gd name="adj1" fmla="val 516"/>
                              <a:gd name="adj2" fmla="val 26355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89083696" name="Connector: Elbow 1789083696"/>
                        <wps:cNvCnPr>
                          <a:stCxn id="828381916" idx="2"/>
                        </wps:cNvCnPr>
                        <wps:spPr>
                          <a:xfrm rot="5400000" flipH="1" flipV="1">
                            <a:off x="2703951" y="1904048"/>
                            <a:ext cx="1019175" cy="868680"/>
                          </a:xfrm>
                          <a:prstGeom prst="bentConnector3">
                            <a:avLst>
                              <a:gd name="adj1" fmla="val -22430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5102096" name="Connector: Elbow 1215102096"/>
                        <wps:cNvCnPr>
                          <a:endCxn id="1195247980" idx="1"/>
                        </wps:cNvCnPr>
                        <wps:spPr>
                          <a:xfrm flipV="1">
                            <a:off x="3647878" y="1050925"/>
                            <a:ext cx="883921" cy="785827"/>
                          </a:xfrm>
                          <a:prstGeom prst="bentConnector4">
                            <a:avLst>
                              <a:gd name="adj1" fmla="val 431"/>
                              <a:gd name="adj2" fmla="val 12909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B3A479C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Flowchart: Terminator 968400197" o:spid="_x0000_s1028" type="#_x0000_t116" style="position:absolute;left:4426;top:457;width:9144;height:4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" fillcolor="white [3201]" strokecolor="black [3200]" strokeweight="1pt">
                  <v:textbox>
                    <w:txbxContent>
                      <w:p w14:paraId="1D8B39E4" w14:textId="77777777" w:rsidR="00912DDA" w:rsidRPr="00B30037" w:rsidRDefault="00912DDA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shape id="Flowchart: Terminator 1692031893" o:spid="_x0000_s1029" type="#_x0000_t116" style="position:absolute;left:39221;top:25050;width:9144;height:3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" fillcolor="white [3201]" strokecolor="black [3200]" strokeweight="1pt">
                  <v:textbox>
                    <w:txbxContent>
                      <w:p w14:paraId="0138A2BE" w14:textId="77777777" w:rsidR="00912DDA" w:rsidRPr="00B30037" w:rsidRDefault="00912DDA" w:rsidP="00912DDA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End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Flowchart: Data 1327390744" o:spid="_x0000_s1030" type="#_x0000_t111" style="position:absolute;left:2510;top:6975;width:12954;height:6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" fillcolor="white [3201]" strokecolor="black [3200]" strokeweight="1pt">
                  <v:textbox>
                    <w:txbxContent>
                      <w:p w14:paraId="74C80E5D" w14:textId="77777777" w:rsidR="00912DDA" w:rsidRDefault="00912DDA" w:rsidP="00912DDA">
                        <w:pPr>
                          <w:spacing w:after="0"/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Prompt for bill</w:t>
                        </w:r>
                      </w:p>
                      <w:p w14:paraId="39DC0098" w14:textId="77777777" w:rsidR="00912DDA" w:rsidRPr="00B30037" w:rsidRDefault="00912DDA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Input: bill</w:t>
                        </w:r>
                      </w:p>
                    </w:txbxContent>
                  </v:textbox>
                </v:shape>
                <v:shape id="Flowchart: Data 1809937296" o:spid="_x0000_s1031" type="#_x0000_t111" style="position:absolute;left:1846;top:15906;width:14287;height:6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" fillcolor="white [3201]" strokecolor="black [3200]" strokeweight="1pt">
                  <v:textbox>
                    <w:txbxContent>
                      <w:p w14:paraId="480FA182" w14:textId="77777777" w:rsidR="00912DDA" w:rsidRDefault="00912DDA" w:rsidP="00912DDA">
                        <w:pPr>
                          <w:spacing w:after="0" w:line="256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Prompt for tip</w:t>
                        </w:r>
                      </w:p>
                      <w:p w14:paraId="1AB3CD59" w14:textId="77777777" w:rsidR="00912DDA" w:rsidRDefault="00912DDA" w:rsidP="00912DDA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Input: tip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Flowchart: Process 270153507" o:spid="_x0000_s1032" type="#_x0000_t109" style="position:absolute;left:359;top:25050;width:17145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" fillcolor="white [3201]" strokecolor="black [3200]" strokeweight="1pt">
                  <v:textbox>
                    <w:txbxContent>
                      <w:p w14:paraId="7ED98FFE" w14:textId="77777777" w:rsidR="00912DDA" w:rsidRPr="005E6421" w:rsidRDefault="00912DDA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total = bill * (1 + tip/100)</w:t>
                        </w:r>
                      </w:p>
                    </w:txbxContent>
                  </v:textbox>
                </v:shape>
                <v:shape id="Flowchart: Data 1195247980" o:spid="_x0000_s1033" type="#_x0000_t111" style="position:absolute;left:37316;top:10509;width:16002;height:3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" fillcolor="white [3201]" strokecolor="black [3200]" strokeweight="1pt">
                  <v:textbox>
                    <w:txbxContent>
                      <w:p w14:paraId="7B75FA1B" w14:textId="77777777" w:rsidR="00912DDA" w:rsidRPr="003B4666" w:rsidRDefault="00912DDA" w:rsidP="00912DDA">
                        <w:pPr>
                          <w:spacing w:line="254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Output total</w:t>
                        </w:r>
                      </w:p>
                    </w:txbxContent>
                  </v:textbox>
                </v:shape>
                <v:shape id="Flowchart: Data 999089597" o:spid="_x0000_s1034" type="#_x0000_t111" style="position:absolute;left:20109;top:11175;width:15240;height:8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" fillcolor="white [3201]" strokecolor="black [3200]" strokeweight="1pt">
                  <v:textbox>
                    <w:txbxContent>
                      <w:p w14:paraId="7808E14E" w14:textId="77777777" w:rsidR="00912DDA" w:rsidRDefault="00912DDA" w:rsidP="00912DDA">
                        <w:pPr>
                          <w:spacing w:after="0" w:line="27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Prompt for # of people</w:t>
                        </w:r>
                      </w:p>
                      <w:p w14:paraId="07B86526" w14:textId="77777777" w:rsidR="00912DDA" w:rsidRPr="003B4666" w:rsidRDefault="00912DDA" w:rsidP="00912DDA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Input: # of people</w:t>
                        </w:r>
                      </w:p>
                    </w:txbxContent>
                  </v:textbox>
                </v:shape>
                <v:shape id="Flowchart: Process 828381916" o:spid="_x0000_s1035" type="#_x0000_t109" style="position:absolute;left:20933;top:23907;width:13716;height:4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" fillcolor="white [3201]" strokecolor="black [3200]" strokeweight="1pt">
                  <v:textbox>
                    <w:txbxContent>
                      <w:p w14:paraId="480D275D" w14:textId="77777777" w:rsidR="00912DDA" w:rsidRPr="003B4666" w:rsidRDefault="00912DDA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cost per person = total / # of people</w:t>
                        </w:r>
                      </w:p>
                    </w:txbxContent>
                  </v:textbox>
                </v:shape>
                <v:shape id="Flowchart: Data 567593260" o:spid="_x0000_s1036" type="#_x0000_t111" style="position:absolute;left:38078;top:15906;width:12573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" fillcolor="white [3201]" strokecolor="black [3200]" strokeweight="1pt">
                  <v:textbox>
                    <w:txbxContent>
                      <w:p w14:paraId="3BABFC58" w14:textId="77777777" w:rsidR="00912DDA" w:rsidRPr="003B4666" w:rsidRDefault="00912DDA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Output: cost per person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626937399" o:spid="_x0000_s1037" type="#_x0000_t32" style="position:absolute;left:8987;top:4583;width:11;height:239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982000721" o:spid="_x0000_s1038" type="#_x0000_t32" style="position:absolute;left:8987;top:13261;width:3;height:264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35180052" o:spid="_x0000_s1039" type="#_x0000_t32" style="position:absolute;left:8932;top:22383;width:58;height:2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1204885687" o:spid="_x0000_s1040" type="#_x0000_t32" style="position:absolute;left:43717;top:13557;width:648;height:23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184225323" o:spid="_x0000_s1041" type="#_x0000_t32" style="position:absolute;left:27729;top:19557;width:62;height:43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" strokecolor="black [3200]" strokeweight=".5pt">
                  <v:stroke endarrow="block" joinstyle="miter"/>
                </v:shape>
                <v:shape id="Straight Arrow Connector 2114710798" o:spid="_x0000_s1042" type="#_x0000_t32" style="position:absolute;left:43687;top:22764;width:106;height:228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" strokecolor="black [3200]" strokeweight=".5pt">
                  <v:stroke endarrow="block" joinstyle="miter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514946507" o:spid="_x0000_s1043" type="#_x0000_t34" style="position:absolute;left:5741;top:15668;width:15812;height:9430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" adj="-3123" strokecolor="black [3200]" strokeweight=".5pt"/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Connector: Elbow 700353294" o:spid="_x0000_s1044" type="#_x0000_t35" style="position:absolute;left:18362;top:11175;width:9367;height:139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" adj="111,56927" strokecolor="black [3200]" strokeweight=".5pt">
                  <v:stroke endarrow="block"/>
                </v:shape>
                <v:shape id="Connector: Elbow 1789083696" o:spid="_x0000_s1045" type="#_x0000_t34" style="position:absolute;left:27039;top:19040;width:10191;height:8687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" adj="-4845" strokecolor="black [3200]" strokeweight=".5pt"/>
                <v:shape id="Connector: Elbow 1215102096" o:spid="_x0000_s1046" type="#_x0000_t35" style="position:absolute;left:36478;top:10509;width:8839;height:7858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" adj="93,27883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69A52FD4" w14:textId="1FC25EE2" w:rsidR="00C1481F" w:rsidRDefault="00C1481F" w:rsidP="00C1481F">
      <w:pPr>
        <w:pStyle w:val="Heading2"/>
      </w:pPr>
      <w:r>
        <w:t>Pseudocode</w:t>
      </w:r>
    </w:p>
    <w:p w14:paraId="77B6DBB7" w14:textId="095A92A6" w:rsidR="00C1481F" w:rsidRPr="008242FA" w:rsidRDefault="00B27772" w:rsidP="00B2777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Output -&gt; statement prompting for bill</w:t>
      </w:r>
    </w:p>
    <w:p w14:paraId="2D9B6993" w14:textId="7121BF93" w:rsidR="00B27772" w:rsidRDefault="00F81452" w:rsidP="00B27772">
      <w:pPr>
        <w:spacing w:after="0" w:line="276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Bill amount &lt;- received input</w:t>
      </w:r>
    </w:p>
    <w:p w14:paraId="0DB2B8B5" w14:textId="77777777" w:rsidR="00F81452" w:rsidRPr="008242FA" w:rsidRDefault="00F81452" w:rsidP="00B27772">
      <w:pPr>
        <w:spacing w:after="0" w:line="276" w:lineRule="auto"/>
        <w:rPr>
          <w:rFonts w:ascii="Consolas" w:hAnsi="Consolas" w:cs="Courier New"/>
        </w:rPr>
      </w:pPr>
    </w:p>
    <w:p w14:paraId="408C6221" w14:textId="35211165" w:rsidR="00B27772" w:rsidRPr="008242FA" w:rsidRDefault="00B27772" w:rsidP="00B2777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Output -&gt; statement prompting for tip percentage</w:t>
      </w:r>
    </w:p>
    <w:p w14:paraId="5BF5D485" w14:textId="06845475" w:rsidR="00F81452" w:rsidRDefault="00F81452" w:rsidP="00B27772">
      <w:pPr>
        <w:spacing w:after="0" w:line="276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Tip percentage &lt;- received input</w:t>
      </w:r>
    </w:p>
    <w:p w14:paraId="07821CC4" w14:textId="1C64A40A" w:rsidR="00B27772" w:rsidRPr="008242FA" w:rsidRDefault="00B27772" w:rsidP="00B2777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Calculate bill total = bill amount * (1 + tip percentage/100)</w:t>
      </w:r>
    </w:p>
    <w:p w14:paraId="32ED984A" w14:textId="77777777" w:rsidR="00F81452" w:rsidRDefault="00F81452" w:rsidP="00B27772">
      <w:pPr>
        <w:spacing w:after="0" w:line="276" w:lineRule="auto"/>
        <w:rPr>
          <w:rFonts w:ascii="Consolas" w:hAnsi="Consolas" w:cs="Courier New"/>
        </w:rPr>
      </w:pPr>
    </w:p>
    <w:p w14:paraId="3379418B" w14:textId="00E6D7B3" w:rsidR="00B27772" w:rsidRPr="008242FA" w:rsidRDefault="00B27772" w:rsidP="00B2777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Output -&gt; statement prompting for number of people to split with</w:t>
      </w:r>
    </w:p>
    <w:p w14:paraId="54951CCA" w14:textId="1F7D6D05" w:rsidR="00B27772" w:rsidRPr="008242FA" w:rsidRDefault="00F81452" w:rsidP="00B27772">
      <w:pPr>
        <w:spacing w:after="0" w:line="276" w:lineRule="auto"/>
        <w:rPr>
          <w:rFonts w:ascii="Consolas" w:hAnsi="Consolas" w:cs="Courier New"/>
        </w:rPr>
      </w:pPr>
      <w:r>
        <w:rPr>
          <w:rFonts w:ascii="Consolas" w:hAnsi="Consolas" w:cs="Courier New"/>
        </w:rPr>
        <w:t>Number of people to split &lt;- received input</w:t>
      </w:r>
    </w:p>
    <w:p w14:paraId="5261842C" w14:textId="77777777" w:rsidR="00EF40E6" w:rsidRDefault="00B27772" w:rsidP="00F8145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Calculate cost per person = bill total / number of people to split</w:t>
      </w:r>
    </w:p>
    <w:p w14:paraId="7FCA4182" w14:textId="77777777" w:rsidR="00EF40E6" w:rsidRDefault="00EF40E6" w:rsidP="00F81452">
      <w:pPr>
        <w:spacing w:after="0" w:line="276" w:lineRule="auto"/>
        <w:rPr>
          <w:rFonts w:ascii="Consolas" w:hAnsi="Consolas" w:cs="Courier New"/>
        </w:rPr>
      </w:pPr>
    </w:p>
    <w:p w14:paraId="7E3496DB" w14:textId="02187843" w:rsidR="00EF40E6" w:rsidRDefault="00EF40E6" w:rsidP="00F81452">
      <w:pPr>
        <w:spacing w:after="0" w:line="276" w:lineRule="auto"/>
        <w:rPr>
          <w:rFonts w:ascii="Consolas" w:hAnsi="Consolas" w:cs="Courier New"/>
        </w:rPr>
      </w:pPr>
      <w:r w:rsidRPr="008242FA">
        <w:rPr>
          <w:rFonts w:ascii="Consolas" w:hAnsi="Consolas" w:cs="Courier New"/>
        </w:rPr>
        <w:t>Output -&gt; bill total (round to 2 decimal places)</w:t>
      </w:r>
    </w:p>
    <w:p w14:paraId="4A10A08E" w14:textId="4C3090EC" w:rsidR="00912DDA" w:rsidRDefault="00B27772" w:rsidP="00F81452">
      <w:pPr>
        <w:spacing w:after="0" w:line="276" w:lineRule="auto"/>
        <w:rPr>
          <w:rFonts w:ascii="Courier New" w:hAnsi="Courier New" w:cs="Courier New"/>
        </w:rPr>
      </w:pPr>
      <w:r w:rsidRPr="008242FA">
        <w:rPr>
          <w:rFonts w:ascii="Consolas" w:hAnsi="Consolas" w:cs="Courier New"/>
        </w:rPr>
        <w:t>Output -&gt; cost per person</w:t>
      </w:r>
      <w:r w:rsidR="00912DDA">
        <w:rPr>
          <w:rFonts w:ascii="Courier New" w:hAnsi="Courier New" w:cs="Courier New"/>
        </w:rPr>
        <w:br w:type="page"/>
      </w:r>
    </w:p>
    <w:p w14:paraId="640E2703" w14:textId="1C741FDE" w:rsidR="009C15EE" w:rsidRDefault="00B27772" w:rsidP="00B27772">
      <w:pPr>
        <w:pStyle w:val="Heading1"/>
      </w:pPr>
      <w:r>
        <w:lastRenderedPageBreak/>
        <w:t>Part 3</w:t>
      </w:r>
    </w:p>
    <w:p w14:paraId="036A0C5B" w14:textId="771B1958" w:rsidR="00B27772" w:rsidRDefault="00B27772" w:rsidP="00B27772">
      <w:pPr>
        <w:pStyle w:val="Heading2"/>
      </w:pPr>
      <w:r>
        <w:t>Problem – Objective</w:t>
      </w:r>
    </w:p>
    <w:p w14:paraId="47693C04" w14:textId="15458614" w:rsidR="00B27772" w:rsidRDefault="00CB42EA" w:rsidP="00B27772">
      <w:r>
        <w:t>Revise and debug a C program that, once compiled, prompts the user for a mass in kilograms that is recalculated to pounds, ounces, and fractional ounces to two decimal places.</w:t>
      </w:r>
    </w:p>
    <w:p w14:paraId="2ABB00AF" w14:textId="66BF3536" w:rsidR="00912DDA" w:rsidRDefault="003820B8" w:rsidP="00912DDA">
      <w:pPr>
        <w:pStyle w:val="Heading2"/>
      </w:pPr>
      <w:r>
        <w:t>Assumptions and Constraints</w:t>
      </w:r>
    </w:p>
    <w:p w14:paraId="680650EF" w14:textId="5157A753" w:rsidR="003820B8" w:rsidRDefault="003820B8" w:rsidP="003820B8">
      <w:pPr>
        <w:pStyle w:val="ListParagraph"/>
        <w:numPr>
          <w:ilvl w:val="0"/>
          <w:numId w:val="31"/>
        </w:numPr>
      </w:pPr>
      <w:r>
        <w:t>The user inputs a mass in kilograms that can be integer or fractional value.</w:t>
      </w:r>
    </w:p>
    <w:p w14:paraId="5E84BC27" w14:textId="1920ACC5" w:rsidR="00912DDA" w:rsidRDefault="00912DDA" w:rsidP="00912DDA">
      <w:pPr>
        <w:pStyle w:val="ListParagraph"/>
        <w:numPr>
          <w:ilvl w:val="0"/>
          <w:numId w:val="31"/>
        </w:numPr>
      </w:pPr>
      <w:r>
        <w:t>The program is terminated once one entry is submitted and the conversion to pounds, ounces and fractional ounces is output to terminal.</w:t>
      </w:r>
    </w:p>
    <w:p w14:paraId="7EA862DF" w14:textId="3385C836" w:rsidR="003820B8" w:rsidRDefault="003820B8" w:rsidP="003820B8">
      <w:pPr>
        <w:pStyle w:val="Heading2"/>
      </w:pPr>
      <w:r>
        <w:t>Flowchart</w:t>
      </w:r>
    </w:p>
    <w:p w14:paraId="7BB3CBE2" w14:textId="0FF12D5C" w:rsidR="003820B8" w:rsidRDefault="00912DDA" w:rsidP="003820B8">
      <w:r>
        <w:rPr>
          <w:noProof/>
        </w:rPr>
        <mc:AlternateContent>
          <mc:Choice Requires="wpc">
            <w:drawing>
              <wp:inline distT="0" distB="0" distL="0" distR="0" wp14:anchorId="3265D9F2" wp14:editId="5764C80B">
                <wp:extent cx="4718050" cy="3619029"/>
                <wp:effectExtent l="0" t="0" r="6350" b="635"/>
                <wp:docPr id="1164916303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078400635" name="Flowchart: Terminator 2078400635"/>
                        <wps:cNvSpPr/>
                        <wps:spPr>
                          <a:xfrm>
                            <a:off x="3016447" y="3115371"/>
                            <a:ext cx="914400" cy="375829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E233D77" w14:textId="77777777" w:rsidR="00912DDA" w:rsidRPr="00B30037" w:rsidRDefault="00912DDA" w:rsidP="00912DDA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End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5064008" name="Flowchart: Data 1195064008"/>
                        <wps:cNvSpPr/>
                        <wps:spPr>
                          <a:xfrm>
                            <a:off x="275529" y="779873"/>
                            <a:ext cx="1390418" cy="935280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25202D5" w14:textId="5ACC14D7" w:rsidR="00912DDA" w:rsidRDefault="005E3DF6" w:rsidP="00AC0130">
                              <w:pPr>
                                <w:spacing w:after="0"/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Prompt for </w:t>
                              </w:r>
                              <w:r w:rsidR="00AC0130">
                                <w:rPr>
                                  <w:lang w:val="en-CA"/>
                                </w:rPr>
                                <w:t xml:space="preserve">mass </w:t>
                              </w:r>
                              <w:r>
                                <w:rPr>
                                  <w:lang w:val="en-CA"/>
                                </w:rPr>
                                <w:t>(</w:t>
                              </w:r>
                              <w:r w:rsidR="00AC0130">
                                <w:rPr>
                                  <w:lang w:val="en-CA"/>
                                </w:rPr>
                                <w:t>kg</w:t>
                              </w:r>
                              <w:r>
                                <w:rPr>
                                  <w:lang w:val="en-CA"/>
                                </w:rPr>
                                <w:t>)</w:t>
                              </w:r>
                            </w:p>
                            <w:p w14:paraId="20DEB464" w14:textId="71B4D00F" w:rsidR="005E3DF6" w:rsidRPr="00B30037" w:rsidRDefault="00AC0130" w:rsidP="00AC0130">
                              <w:pPr>
                                <w:spacing w:after="0"/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Input: mass (kg)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7243960" name="Flowchart: Data 1617243960"/>
                        <wps:cNvSpPr/>
                        <wps:spPr>
                          <a:xfrm>
                            <a:off x="2652445" y="1942029"/>
                            <a:ext cx="1647678" cy="867517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DA2E35" w14:textId="60EE25D2" w:rsidR="00912DDA" w:rsidRPr="003B4666" w:rsidRDefault="00AC0130" w:rsidP="00912DD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Output: mass (pounds, ounces, </w:t>
                              </w:r>
                              <w:r w:rsidR="000B7539">
                                <w:rPr>
                                  <w:lang w:val="en-CA"/>
                                </w:rPr>
                                <w:t>frac.</w:t>
                              </w:r>
                              <w:r>
                                <w:rPr>
                                  <w:lang w:val="en-CA"/>
                                </w:rPr>
                                <w:t xml:space="preserve"> ounces)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1844054" name="Straight Arrow Connector 681844054"/>
                        <wps:cNvCnPr>
                          <a:stCxn id="588075476" idx="2"/>
                          <a:endCxn id="1195064008" idx="1"/>
                        </wps:cNvCnPr>
                        <wps:spPr>
                          <a:xfrm flipH="1">
                            <a:off x="970738" y="565870"/>
                            <a:ext cx="617" cy="21400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912776" name="Straight Arrow Connector 578912776"/>
                        <wps:cNvCnPr>
                          <a:stCxn id="1617243960" idx="4"/>
                          <a:endCxn id="2078400635" idx="0"/>
                        </wps:cNvCnPr>
                        <wps:spPr>
                          <a:xfrm flipH="1">
                            <a:off x="3473647" y="2809546"/>
                            <a:ext cx="2637" cy="3058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8075476" name="Flowchart: Terminator 588075476"/>
                        <wps:cNvSpPr/>
                        <wps:spPr>
                          <a:xfrm>
                            <a:off x="514155" y="190585"/>
                            <a:ext cx="914400" cy="375285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C755159" w14:textId="1E6011C9" w:rsidR="005E3DF6" w:rsidRPr="00AC0130" w:rsidRDefault="00AC0130" w:rsidP="00AC0130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Start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662633" name="Rectangle 121662633"/>
                        <wps:cNvSpPr/>
                        <wps:spPr>
                          <a:xfrm>
                            <a:off x="141358" y="1913774"/>
                            <a:ext cx="1728570" cy="33689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042A7F" w14:textId="0D8AD465" w:rsidR="000B7539" w:rsidRPr="000B7539" w:rsidRDefault="004A6706" w:rsidP="000B7539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hold </w:t>
                              </w:r>
                              <w:r w:rsidR="000B7539">
                                <w:rPr>
                                  <w:lang w:val="en-CA"/>
                                </w:rPr>
                                <w:t>= mass (kg) * 2.20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5844353" name="Rectangle 795844353"/>
                        <wps:cNvSpPr/>
                        <wps:spPr>
                          <a:xfrm>
                            <a:off x="158658" y="2389876"/>
                            <a:ext cx="1693970" cy="68112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FC2EA8F" w14:textId="2AF3D2FC" w:rsidR="004A6706" w:rsidRDefault="004A6706" w:rsidP="004A6706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Integer typecast:</w:t>
                              </w:r>
                            </w:p>
                            <w:p w14:paraId="61BB1EAC" w14:textId="2202CF9B" w:rsidR="004A6706" w:rsidRDefault="004A6706" w:rsidP="004A6706">
                              <w:pPr>
                                <w:spacing w:after="0"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(hold) -&gt; pounds</w:t>
                              </w:r>
                            </w:p>
                            <w:p w14:paraId="69B0EDD9" w14:textId="60E32787" w:rsidR="004A6706" w:rsidRPr="000B7539" w:rsidRDefault="004A6706" w:rsidP="000B7539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  <w:lang w:val="en-CA"/>
                                </w:rPr>
                              </w:pPr>
                              <w:r>
                                <w:rPr>
                                  <w:rFonts w:eastAsia="SimSun" w:cs="Arial"/>
                                  <w:lang w:val="en-CA"/>
                                </w:rPr>
                                <w:t>hold -= pounds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4945609" name="Rectangle 1054945609"/>
                        <wps:cNvSpPr/>
                        <wps:spPr>
                          <a:xfrm>
                            <a:off x="2652445" y="474311"/>
                            <a:ext cx="1681772" cy="3365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C63066B" w14:textId="713EE386" w:rsidR="004A6706" w:rsidRDefault="004A6706" w:rsidP="004A6706">
                              <w:pPr>
                                <w:spacing w:line="256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hold *= 16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9964527" name="Rectangle 1179964527"/>
                        <wps:cNvSpPr/>
                        <wps:spPr>
                          <a:xfrm>
                            <a:off x="2652445" y="987787"/>
                            <a:ext cx="1693545" cy="6807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59CFD5B" w14:textId="77777777" w:rsidR="004A6706" w:rsidRDefault="004A6706" w:rsidP="004A6706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Integer typecast:</w:t>
                              </w:r>
                            </w:p>
                            <w:p w14:paraId="62B04DEB" w14:textId="15068F12" w:rsidR="004A6706" w:rsidRDefault="004A6706" w:rsidP="004A6706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(hold) -&gt; ounces</w:t>
                              </w:r>
                            </w:p>
                            <w:p w14:paraId="20AA239D" w14:textId="3E5D45D7" w:rsidR="004A6706" w:rsidRDefault="004A6706" w:rsidP="004A6706">
                              <w:pPr>
                                <w:spacing w:after="0" w:line="254" w:lineRule="auto"/>
                                <w:jc w:val="center"/>
                                <w:rPr>
                                  <w:rFonts w:eastAsia="SimSun" w:cs="Arial"/>
                                </w:rPr>
                              </w:pPr>
                              <w:r>
                                <w:rPr>
                                  <w:rFonts w:eastAsia="SimSun" w:cs="Arial"/>
                                </w:rPr>
                                <w:t>hold -= ounces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7269475" name="Straight Arrow Connector 217269475"/>
                        <wps:cNvCnPr>
                          <a:stCxn id="1195064008" idx="4"/>
                          <a:endCxn id="121662633" idx="0"/>
                        </wps:cNvCnPr>
                        <wps:spPr>
                          <a:xfrm>
                            <a:off x="970738" y="1714900"/>
                            <a:ext cx="34905" cy="1985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09995390" name="Straight Arrow Connector 1509995390"/>
                        <wps:cNvCnPr>
                          <a:endCxn id="795844353" idx="0"/>
                        </wps:cNvCnPr>
                        <wps:spPr>
                          <a:xfrm>
                            <a:off x="1005643" y="2270826"/>
                            <a:ext cx="0" cy="1187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4248008" name="Straight Arrow Connector 1324248008"/>
                        <wps:cNvCnPr>
                          <a:stCxn id="1179964527" idx="2"/>
                          <a:endCxn id="1617243960" idx="1"/>
                        </wps:cNvCnPr>
                        <wps:spPr>
                          <a:xfrm flipH="1">
                            <a:off x="3476284" y="1668321"/>
                            <a:ext cx="22934" cy="2734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75293110" name="Connector: Elbow 1775293110"/>
                        <wps:cNvCnPr>
                          <a:stCxn id="795844353" idx="2"/>
                        </wps:cNvCnPr>
                        <wps:spPr>
                          <a:xfrm rot="5400000" flipH="1" flipV="1">
                            <a:off x="418634" y="1246518"/>
                            <a:ext cx="2411082" cy="1237065"/>
                          </a:xfrm>
                          <a:prstGeom prst="bentConnector3">
                            <a:avLst>
                              <a:gd name="adj1" fmla="val -9481"/>
                            </a:avLst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2687469" name="Connector: Elbow 1102687469"/>
                        <wps:cNvCnPr>
                          <a:endCxn id="1054945609" idx="0"/>
                        </wps:cNvCnPr>
                        <wps:spPr>
                          <a:xfrm flipV="1">
                            <a:off x="2242628" y="474238"/>
                            <a:ext cx="1250703" cy="204631"/>
                          </a:xfrm>
                          <a:prstGeom prst="bentConnector4">
                            <a:avLst>
                              <a:gd name="adj1" fmla="val 11"/>
                              <a:gd name="adj2" fmla="val 211713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265D9F2" id="_x0000_s1047" editas="canvas" style="width:371.5pt;height:284.95pt;mso-position-horizontal-relative:char;mso-position-vertical-relative:line" coordsize="47180,361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">
                <v:shape id="_x0000_s1048" type="#_x0000_t75" style="position:absolute;width:47180;height:36188;visibility:visible;mso-wrap-style:square" filled="t">
                  <v:fill o:detectmouseclick="t"/>
                  <v:path o:connecttype="none"/>
                </v:shape>
                <v:shape id="Flowchart: Terminator 2078400635" o:spid="_x0000_s1049" type="#_x0000_t116" style="position:absolute;left:30164;top:31153;width:9144;height:3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" fillcolor="white [3201]" strokecolor="black [3200]" strokeweight="1pt">
                  <v:textbox>
                    <w:txbxContent>
                      <w:p w14:paraId="5E233D77" w14:textId="77777777" w:rsidR="00912DDA" w:rsidRPr="00B30037" w:rsidRDefault="00912DDA" w:rsidP="00912DDA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End</w:t>
                        </w:r>
                      </w:p>
                    </w:txbxContent>
                  </v:textbox>
                </v:shape>
                <v:shape id="Flowchart: Data 1195064008" o:spid="_x0000_s1050" type="#_x0000_t111" style="position:absolute;left:2755;top:7798;width:13904;height:9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525202D5" w14:textId="5ACC14D7" w:rsidR="00912DDA" w:rsidRDefault="005E3DF6" w:rsidP="00AC0130">
                        <w:pPr>
                          <w:spacing w:after="0"/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Prompt for </w:t>
                        </w:r>
                        <w:r w:rsidR="00AC0130">
                          <w:rPr>
                            <w:lang w:val="en-CA"/>
                          </w:rPr>
                          <w:t xml:space="preserve">mass </w:t>
                        </w:r>
                        <w:r>
                          <w:rPr>
                            <w:lang w:val="en-CA"/>
                          </w:rPr>
                          <w:t>(</w:t>
                        </w:r>
                        <w:r w:rsidR="00AC0130">
                          <w:rPr>
                            <w:lang w:val="en-CA"/>
                          </w:rPr>
                          <w:t>kg</w:t>
                        </w:r>
                        <w:r>
                          <w:rPr>
                            <w:lang w:val="en-CA"/>
                          </w:rPr>
                          <w:t>)</w:t>
                        </w:r>
                      </w:p>
                      <w:p w14:paraId="20DEB464" w14:textId="71B4D00F" w:rsidR="005E3DF6" w:rsidRPr="00B30037" w:rsidRDefault="00AC0130" w:rsidP="00AC0130">
                        <w:pPr>
                          <w:spacing w:after="0"/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Input: mass (kg)</w:t>
                        </w:r>
                      </w:p>
                    </w:txbxContent>
                  </v:textbox>
                </v:shape>
                <v:shape id="Flowchart: Data 1617243960" o:spid="_x0000_s1051" type="#_x0000_t111" style="position:absolute;left:26524;top:19420;width:16477;height:86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" fillcolor="white [3201]" strokecolor="black [3200]" strokeweight="1pt">
                  <v:textbox>
                    <w:txbxContent>
                      <w:p w14:paraId="15DA2E35" w14:textId="60EE25D2" w:rsidR="00912DDA" w:rsidRPr="003B4666" w:rsidRDefault="00AC0130" w:rsidP="00912DD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Output: mass (pounds, ounces, </w:t>
                        </w:r>
                        <w:r w:rsidR="000B7539">
                          <w:rPr>
                            <w:lang w:val="en-CA"/>
                          </w:rPr>
                          <w:t>frac.</w:t>
                        </w:r>
                        <w:r>
                          <w:rPr>
                            <w:lang w:val="en-CA"/>
                          </w:rPr>
                          <w:t xml:space="preserve"> ounces)</w:t>
                        </w:r>
                      </w:p>
                    </w:txbxContent>
                  </v:textbox>
                </v:shape>
                <v:shape id="Straight Arrow Connector 681844054" o:spid="_x0000_s1052" type="#_x0000_t32" style="position:absolute;left:9707;top:5658;width:6;height:214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578912776" o:spid="_x0000_s1053" type="#_x0000_t32" style="position:absolute;left:34736;top:28095;width:26;height:30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" strokecolor="black [3200]" strokeweight=".5pt">
                  <v:stroke endarrow="block" joinstyle="miter"/>
                </v:shape>
                <v:shape id="Flowchart: Terminator 588075476" o:spid="_x0000_s1054" type="#_x0000_t116" style="position:absolute;left:5141;top:1905;width:9144;height:37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" fillcolor="white [3201]" strokecolor="black [3200]" strokeweight="1pt">
                  <v:textbox>
                    <w:txbxContent>
                      <w:p w14:paraId="0C755159" w14:textId="1E6011C9" w:rsidR="005E3DF6" w:rsidRPr="00AC0130" w:rsidRDefault="00AC0130" w:rsidP="00AC0130">
                        <w:pPr>
                          <w:spacing w:after="0" w:line="254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Start</w:t>
                        </w:r>
                      </w:p>
                    </w:txbxContent>
                  </v:textbox>
                </v:shape>
                <v:rect id="Rectangle 121662633" o:spid="_x0000_s1055" style="position:absolute;left:1413;top:19137;width:17286;height:3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" fillcolor="white [3201]" strokecolor="black [3200]" strokeweight="1pt">
                  <v:textbox>
                    <w:txbxContent>
                      <w:p w14:paraId="4B042A7F" w14:textId="0D8AD465" w:rsidR="000B7539" w:rsidRPr="000B7539" w:rsidRDefault="004A6706" w:rsidP="000B7539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hold </w:t>
                        </w:r>
                        <w:r w:rsidR="000B7539">
                          <w:rPr>
                            <w:lang w:val="en-CA"/>
                          </w:rPr>
                          <w:t>= mass (kg) * 2.20</w:t>
                        </w:r>
                      </w:p>
                    </w:txbxContent>
                  </v:textbox>
                </v:rect>
                <v:rect id="Rectangle 795844353" o:spid="_x0000_s1056" style="position:absolute;left:1586;top:23898;width:16940;height:6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" fillcolor="white [3201]" strokecolor="black [3200]" strokeweight="1pt">
                  <v:textbox>
                    <w:txbxContent>
                      <w:p w14:paraId="4FC2EA8F" w14:textId="2AF3D2FC" w:rsidR="004A6706" w:rsidRDefault="004A6706" w:rsidP="004A6706">
                        <w:pPr>
                          <w:spacing w:after="0"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Integer typecast:</w:t>
                        </w:r>
                      </w:p>
                      <w:p w14:paraId="61BB1EAC" w14:textId="2202CF9B" w:rsidR="004A6706" w:rsidRDefault="004A6706" w:rsidP="004A6706">
                        <w:pPr>
                          <w:spacing w:after="0"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(hold) -&gt; pounds</w:t>
                        </w:r>
                      </w:p>
                      <w:p w14:paraId="69B0EDD9" w14:textId="60E32787" w:rsidR="004A6706" w:rsidRPr="000B7539" w:rsidRDefault="004A6706" w:rsidP="000B7539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  <w:lang w:val="en-CA"/>
                          </w:rPr>
                        </w:pPr>
                        <w:r>
                          <w:rPr>
                            <w:rFonts w:eastAsia="SimSun" w:cs="Arial"/>
                            <w:lang w:val="en-CA"/>
                          </w:rPr>
                          <w:t>hold -= pounds</w:t>
                        </w:r>
                      </w:p>
                    </w:txbxContent>
                  </v:textbox>
                </v:rect>
                <v:rect id="Rectangle 1054945609" o:spid="_x0000_s1057" style="position:absolute;left:26524;top:4743;width:16818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" fillcolor="white [3201]" strokecolor="black [3200]" strokeweight="1pt">
                  <v:textbox>
                    <w:txbxContent>
                      <w:p w14:paraId="3C63066B" w14:textId="713EE386" w:rsidR="004A6706" w:rsidRDefault="004A6706" w:rsidP="004A6706">
                        <w:pPr>
                          <w:spacing w:line="256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hold *= 16</w:t>
                        </w:r>
                      </w:p>
                    </w:txbxContent>
                  </v:textbox>
                </v:rect>
                <v:rect id="Rectangle 1179964527" o:spid="_x0000_s1058" style="position:absolute;left:26524;top:9877;width:16935;height:68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" fillcolor="white [3201]" strokecolor="black [3200]" strokeweight="1pt">
                  <v:textbox>
                    <w:txbxContent>
                      <w:p w14:paraId="359CFD5B" w14:textId="77777777" w:rsidR="004A6706" w:rsidRDefault="004A6706" w:rsidP="004A6706">
                        <w:pPr>
                          <w:spacing w:after="0" w:line="254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Integer typecast:</w:t>
                        </w:r>
                      </w:p>
                      <w:p w14:paraId="62B04DEB" w14:textId="15068F12" w:rsidR="004A6706" w:rsidRDefault="004A6706" w:rsidP="004A6706">
                        <w:pPr>
                          <w:spacing w:after="0" w:line="254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(hold) -&gt; ounces</w:t>
                        </w:r>
                      </w:p>
                      <w:p w14:paraId="20AA239D" w14:textId="3E5D45D7" w:rsidR="004A6706" w:rsidRDefault="004A6706" w:rsidP="004A6706">
                        <w:pPr>
                          <w:spacing w:after="0" w:line="254" w:lineRule="auto"/>
                          <w:jc w:val="center"/>
                          <w:rPr>
                            <w:rFonts w:eastAsia="SimSun" w:cs="Arial"/>
                          </w:rPr>
                        </w:pPr>
                        <w:r>
                          <w:rPr>
                            <w:rFonts w:eastAsia="SimSun" w:cs="Arial"/>
                          </w:rPr>
                          <w:t>hold -= ounces</w:t>
                        </w:r>
                      </w:p>
                    </w:txbxContent>
                  </v:textbox>
                </v:rect>
                <v:shape id="Straight Arrow Connector 217269475" o:spid="_x0000_s1059" type="#_x0000_t32" style="position:absolute;left:9707;top:17149;width:349;height:19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1509995390" o:spid="_x0000_s1060" type="#_x0000_t32" style="position:absolute;left:10056;top:22708;width:0;height:118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1324248008" o:spid="_x0000_s1061" type="#_x0000_t32" style="position:absolute;left:34762;top:16683;width:230;height:27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" strokecolor="black [3200]" strokeweight=".5pt">
                  <v:stroke endarrow="block" joinstyle="miter"/>
                </v:shape>
                <v:shape id="Connector: Elbow 1775293110" o:spid="_x0000_s1062" type="#_x0000_t34" style="position:absolute;left:4187;top:12464;width:24110;height:12371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" adj="-2048" strokecolor="black [3200]" strokeweight=".5pt"/>
                <v:shape id="Connector: Elbow 1102687469" o:spid="_x0000_s1063" type="#_x0000_t35" style="position:absolute;left:22426;top:4742;width:12507;height:2046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" adj="2,45730" strokecolor="black [3200]" strokeweight=".5pt">
                  <v:stroke endarrow="block"/>
                </v:shape>
                <w10:anchorlock/>
              </v:group>
            </w:pict>
          </mc:Fallback>
        </mc:AlternateContent>
      </w:r>
    </w:p>
    <w:p w14:paraId="554A8072" w14:textId="77777777" w:rsidR="00F81452" w:rsidRDefault="00F81452">
      <w:pPr>
        <w:rPr>
          <w:rFonts w:asciiTheme="majorHAnsi" w:eastAsiaTheme="majorEastAsia" w:hAnsiTheme="majorHAnsi" w:cstheme="majorBidi"/>
          <w:b/>
          <w:bCs/>
          <w:smallCaps/>
          <w:sz w:val="28"/>
          <w:szCs w:val="28"/>
        </w:rPr>
      </w:pPr>
      <w:r>
        <w:br w:type="page"/>
      </w:r>
    </w:p>
    <w:p w14:paraId="69A47C1D" w14:textId="505B2FED" w:rsidR="005E3DF6" w:rsidRPr="003820B8" w:rsidRDefault="005E3DF6" w:rsidP="005E3DF6">
      <w:pPr>
        <w:pStyle w:val="Heading2"/>
      </w:pPr>
      <w:r>
        <w:lastRenderedPageBreak/>
        <w:t>Pseudocode</w:t>
      </w:r>
    </w:p>
    <w:p w14:paraId="18FCB180" w14:textId="013BA609" w:rsidR="00F81452" w:rsidRDefault="00F81452" w:rsidP="00F81452">
      <w:pPr>
        <w:spacing w:after="0"/>
        <w:rPr>
          <w:rFonts w:ascii="Consolas" w:hAnsi="Consolas"/>
        </w:rPr>
      </w:pPr>
      <w:r>
        <w:rPr>
          <w:rFonts w:ascii="Consolas" w:hAnsi="Consolas"/>
        </w:rPr>
        <w:t>Output -&gt; statement prompting user for mass (kg)</w:t>
      </w:r>
    </w:p>
    <w:p w14:paraId="259CA8D0" w14:textId="6D65077C" w:rsidR="00F81452" w:rsidRDefault="00F81452" w:rsidP="00F81452">
      <w:pPr>
        <w:spacing w:after="0"/>
        <w:rPr>
          <w:rFonts w:ascii="Consolas" w:hAnsi="Consolas"/>
        </w:rPr>
      </w:pPr>
      <w:r>
        <w:rPr>
          <w:rFonts w:ascii="Consolas" w:hAnsi="Consolas"/>
        </w:rPr>
        <w:t>Mass(kg) &lt;- received input</w:t>
      </w:r>
    </w:p>
    <w:p w14:paraId="5434F087" w14:textId="67114609" w:rsidR="005A6802" w:rsidRDefault="005A6802" w:rsidP="00F81452">
      <w:pPr>
        <w:spacing w:after="0"/>
        <w:rPr>
          <w:rFonts w:ascii="Consolas" w:hAnsi="Consolas"/>
        </w:rPr>
      </w:pPr>
      <w:r>
        <w:rPr>
          <w:rFonts w:ascii="Consolas" w:hAnsi="Consolas"/>
        </w:rPr>
        <w:t>M</w:t>
      </w:r>
      <w:r w:rsidR="00F81452">
        <w:rPr>
          <w:rFonts w:ascii="Consolas" w:hAnsi="Consolas"/>
        </w:rPr>
        <w:t>ass(</w:t>
      </w:r>
      <w:proofErr w:type="spellStart"/>
      <w:r w:rsidR="00F81452">
        <w:rPr>
          <w:rFonts w:ascii="Consolas" w:hAnsi="Consolas"/>
        </w:rPr>
        <w:t>lb</w:t>
      </w:r>
      <w:proofErr w:type="spellEnd"/>
      <w:r w:rsidR="00F81452">
        <w:rPr>
          <w:rFonts w:ascii="Consolas" w:hAnsi="Consolas"/>
        </w:rPr>
        <w:t>) = mass(kg) * 2.20</w:t>
      </w:r>
    </w:p>
    <w:p w14:paraId="3DBA7C60" w14:textId="77777777" w:rsidR="005A6802" w:rsidRDefault="005A6802" w:rsidP="00F81452">
      <w:pPr>
        <w:spacing w:after="0"/>
        <w:rPr>
          <w:rFonts w:ascii="Consolas" w:hAnsi="Consolas"/>
        </w:rPr>
      </w:pPr>
    </w:p>
    <w:p w14:paraId="221C4194" w14:textId="1CB8B664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>Pounds = typecast to integer: mass(</w:t>
      </w:r>
      <w:proofErr w:type="spellStart"/>
      <w:r>
        <w:rPr>
          <w:rFonts w:ascii="Consolas" w:hAnsi="Consolas"/>
        </w:rPr>
        <w:t>lb</w:t>
      </w:r>
      <w:proofErr w:type="spellEnd"/>
      <w:r>
        <w:rPr>
          <w:rFonts w:ascii="Consolas" w:hAnsi="Consolas"/>
        </w:rPr>
        <w:t>)</w:t>
      </w:r>
    </w:p>
    <w:p w14:paraId="44C76606" w14:textId="7539DC1D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>Mass(</w:t>
      </w:r>
      <w:proofErr w:type="spellStart"/>
      <w:r>
        <w:rPr>
          <w:rFonts w:ascii="Consolas" w:hAnsi="Consolas"/>
        </w:rPr>
        <w:t>lb</w:t>
      </w:r>
      <w:proofErr w:type="spellEnd"/>
      <w:r>
        <w:rPr>
          <w:rFonts w:ascii="Consolas" w:hAnsi="Consolas"/>
        </w:rPr>
        <w:t>) -= pounds</w:t>
      </w:r>
    </w:p>
    <w:p w14:paraId="32FDBA7D" w14:textId="77777777" w:rsidR="005A6802" w:rsidRDefault="005A6802" w:rsidP="005A6802">
      <w:pPr>
        <w:spacing w:after="0"/>
        <w:rPr>
          <w:rFonts w:ascii="Consolas" w:hAnsi="Consolas"/>
        </w:rPr>
      </w:pPr>
    </w:p>
    <w:p w14:paraId="455F2922" w14:textId="47BE30CE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>Mass(oz) = pounds * 16</w:t>
      </w:r>
    </w:p>
    <w:p w14:paraId="668B436B" w14:textId="07D3E73A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>Ounces = typecast to integer: mass(oz)</w:t>
      </w:r>
    </w:p>
    <w:p w14:paraId="26785006" w14:textId="66633ACE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>Mass(oz) -= ounces</w:t>
      </w:r>
    </w:p>
    <w:p w14:paraId="47628749" w14:textId="77777777" w:rsidR="005A6802" w:rsidRDefault="005A6802" w:rsidP="005A6802">
      <w:pPr>
        <w:spacing w:after="0"/>
        <w:rPr>
          <w:rFonts w:ascii="Consolas" w:hAnsi="Consolas"/>
        </w:rPr>
      </w:pPr>
    </w:p>
    <w:p w14:paraId="7CF5E546" w14:textId="7C6E9F49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Output -&gt; pounds + </w:t>
      </w:r>
      <w:proofErr w:type="gramStart"/>
      <w:r>
        <w:rPr>
          <w:rFonts w:ascii="Consolas" w:hAnsi="Consolas"/>
        </w:rPr>
        <w:t>“ pounds</w:t>
      </w:r>
      <w:proofErr w:type="gramEnd"/>
      <w:r>
        <w:rPr>
          <w:rFonts w:ascii="Consolas" w:hAnsi="Consolas"/>
        </w:rPr>
        <w:t>,” + ounces + “ ounces,” + (round to 2 decimal places: mass(oz)) + “ ounces remainder”</w:t>
      </w:r>
    </w:p>
    <w:p w14:paraId="0E26EE04" w14:textId="57A11DC0" w:rsidR="005A6802" w:rsidRDefault="005A6802" w:rsidP="005A6802">
      <w:pPr>
        <w:spacing w:after="0"/>
        <w:rPr>
          <w:rFonts w:ascii="Consolas" w:hAnsi="Consolas"/>
        </w:rPr>
      </w:pPr>
    </w:p>
    <w:p w14:paraId="26C837C2" w14:textId="7BF4FD3D" w:rsidR="005A6802" w:rsidRDefault="005A6802" w:rsidP="005A6802">
      <w:pPr>
        <w:spacing w:after="0"/>
        <w:rPr>
          <w:rFonts w:ascii="Consolas" w:hAnsi="Consolas"/>
        </w:rPr>
      </w:pPr>
      <w:r>
        <w:rPr>
          <w:rFonts w:ascii="Consolas" w:hAnsi="Consolas"/>
        </w:rPr>
        <w:t xml:space="preserve">Comment - typecast to integer does the equivalent of a mathematical </w:t>
      </w:r>
      <w:proofErr w:type="gramStart"/>
      <w:r>
        <w:rPr>
          <w:rFonts w:ascii="Consolas" w:hAnsi="Consolas"/>
        </w:rPr>
        <w:t>floor(</w:t>
      </w:r>
      <w:proofErr w:type="gramEnd"/>
      <w:r>
        <w:rPr>
          <w:rFonts w:ascii="Consolas" w:hAnsi="Consolas"/>
        </w:rPr>
        <w:t>) function.</w:t>
      </w:r>
    </w:p>
    <w:p w14:paraId="6FFA16DF" w14:textId="2E5CCD94" w:rsidR="00534483" w:rsidRDefault="00534483" w:rsidP="00534483">
      <w:pPr>
        <w:pStyle w:val="Heading1"/>
      </w:pPr>
      <w:r>
        <w:t>Conclusion</w:t>
      </w:r>
    </w:p>
    <w:p w14:paraId="5A7DD3DD" w14:textId="77777777" w:rsidR="00F305B3" w:rsidRDefault="00534483" w:rsidP="00534483">
      <w:r>
        <w:t xml:space="preserve">In this lab, I learned how to automate specific tasks to C programs based on my knowledge of variables, variable types, I/O operations and mathematical operations. </w:t>
      </w:r>
    </w:p>
    <w:p w14:paraId="04C4C703" w14:textId="48A419C7" w:rsidR="00534483" w:rsidRDefault="00534483" w:rsidP="00534483">
      <w:r>
        <w:t>I learned to use special characters that change the text to make the output to terminal resemble a desired result. I also debugged a program that had multiple compile-time and runtime errors by modifying the source code to achieve the objective of converting a user input into a desired output.</w:t>
      </w:r>
    </w:p>
    <w:p w14:paraId="4FF42B2E" w14:textId="77777777" w:rsidR="00F305B3" w:rsidRDefault="00534483" w:rsidP="00534483">
      <w:r>
        <w:t xml:space="preserve">This lab reinforces my understanding of I/O and mathematical operations in C, strengthening my ability to convert a described task into pseudocode. Such pseudocode is then properly implemented in C which results in an executable that automates such task. </w:t>
      </w:r>
    </w:p>
    <w:p w14:paraId="48129CF1" w14:textId="18961018" w:rsidR="00534483" w:rsidRPr="00534483" w:rsidRDefault="00EF40E6" w:rsidP="00534483">
      <w:r>
        <w:t xml:space="preserve">After writing programs, </w:t>
      </w:r>
      <w:r w:rsidR="00534483">
        <w:t xml:space="preserve">I </w:t>
      </w:r>
      <w:r>
        <w:t>also strengthened my ability</w:t>
      </w:r>
      <w:r w:rsidR="00534483">
        <w:t xml:space="preserve"> to debug my own and others’ </w:t>
      </w:r>
      <w:r>
        <w:t xml:space="preserve">programs </w:t>
      </w:r>
      <w:r w:rsidR="00534483">
        <w:t>to prevent compile-time, runtime and logic errors due to my mistakes.</w:t>
      </w:r>
    </w:p>
    <w:sectPr w:rsidR="00534483" w:rsidRPr="00534483" w:rsidSect="00855982"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20306D" w14:textId="77777777" w:rsidR="007360BF" w:rsidRDefault="007360BF" w:rsidP="00855982">
      <w:pPr>
        <w:spacing w:after="0" w:line="240" w:lineRule="auto"/>
      </w:pPr>
      <w:r>
        <w:separator/>
      </w:r>
    </w:p>
  </w:endnote>
  <w:endnote w:type="continuationSeparator" w:id="0">
    <w:p w14:paraId="115C0964" w14:textId="77777777" w:rsidR="007360BF" w:rsidRDefault="007360BF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FCB5EE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2656C" w14:textId="77777777" w:rsidR="007360BF" w:rsidRDefault="007360BF" w:rsidP="00855982">
      <w:pPr>
        <w:spacing w:after="0" w:line="240" w:lineRule="auto"/>
      </w:pPr>
      <w:r>
        <w:separator/>
      </w:r>
    </w:p>
  </w:footnote>
  <w:footnote w:type="continuationSeparator" w:id="0">
    <w:p w14:paraId="6DA0AA69" w14:textId="77777777" w:rsidR="007360BF" w:rsidRDefault="007360BF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35AD0E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17C755A8"/>
    <w:multiLevelType w:val="hybridMultilevel"/>
    <w:tmpl w:val="FD66F894"/>
    <w:lvl w:ilvl="0" w:tplc="CF129448"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E39C7"/>
    <w:multiLevelType w:val="hybridMultilevel"/>
    <w:tmpl w:val="8EC0FC6C"/>
    <w:lvl w:ilvl="0" w:tplc="0DF4CC0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F1E6B67"/>
    <w:multiLevelType w:val="hybridMultilevel"/>
    <w:tmpl w:val="281ADA68"/>
    <w:lvl w:ilvl="0" w:tplc="24F8A6B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0018645">
    <w:abstractNumId w:val="14"/>
  </w:num>
  <w:num w:numId="2" w16cid:durableId="196792490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9883988">
    <w:abstractNumId w:val="14"/>
  </w:num>
  <w:num w:numId="4" w16cid:durableId="807431681">
    <w:abstractNumId w:val="14"/>
  </w:num>
  <w:num w:numId="5" w16cid:durableId="780757448">
    <w:abstractNumId w:val="14"/>
  </w:num>
  <w:num w:numId="6" w16cid:durableId="747121583">
    <w:abstractNumId w:val="14"/>
  </w:num>
  <w:num w:numId="7" w16cid:durableId="963385062">
    <w:abstractNumId w:val="14"/>
  </w:num>
  <w:num w:numId="8" w16cid:durableId="92677018">
    <w:abstractNumId w:val="14"/>
  </w:num>
  <w:num w:numId="9" w16cid:durableId="1222325560">
    <w:abstractNumId w:val="14"/>
  </w:num>
  <w:num w:numId="10" w16cid:durableId="653992049">
    <w:abstractNumId w:val="14"/>
  </w:num>
  <w:num w:numId="11" w16cid:durableId="996037159">
    <w:abstractNumId w:val="14"/>
  </w:num>
  <w:num w:numId="12" w16cid:durableId="1302733524">
    <w:abstractNumId w:val="14"/>
  </w:num>
  <w:num w:numId="13" w16cid:durableId="2046296108">
    <w:abstractNumId w:val="10"/>
  </w:num>
  <w:num w:numId="14" w16cid:durableId="434593618">
    <w:abstractNumId w:val="19"/>
  </w:num>
  <w:num w:numId="15" w16cid:durableId="37516208">
    <w:abstractNumId w:val="11"/>
  </w:num>
  <w:num w:numId="16" w16cid:durableId="192160309">
    <w:abstractNumId w:val="12"/>
  </w:num>
  <w:num w:numId="17" w16cid:durableId="2120566354">
    <w:abstractNumId w:val="9"/>
  </w:num>
  <w:num w:numId="18" w16cid:durableId="112722134">
    <w:abstractNumId w:val="7"/>
  </w:num>
  <w:num w:numId="19" w16cid:durableId="1855028025">
    <w:abstractNumId w:val="6"/>
  </w:num>
  <w:num w:numId="20" w16cid:durableId="1830320730">
    <w:abstractNumId w:val="5"/>
  </w:num>
  <w:num w:numId="21" w16cid:durableId="1225412798">
    <w:abstractNumId w:val="4"/>
  </w:num>
  <w:num w:numId="22" w16cid:durableId="1138259452">
    <w:abstractNumId w:val="8"/>
  </w:num>
  <w:num w:numId="23" w16cid:durableId="10566855">
    <w:abstractNumId w:val="3"/>
  </w:num>
  <w:num w:numId="24" w16cid:durableId="928003999">
    <w:abstractNumId w:val="2"/>
  </w:num>
  <w:num w:numId="25" w16cid:durableId="2013219292">
    <w:abstractNumId w:val="1"/>
  </w:num>
  <w:num w:numId="26" w16cid:durableId="483739888">
    <w:abstractNumId w:val="0"/>
  </w:num>
  <w:num w:numId="27" w16cid:durableId="1202278875">
    <w:abstractNumId w:val="13"/>
  </w:num>
  <w:num w:numId="28" w16cid:durableId="421996863">
    <w:abstractNumId w:val="15"/>
  </w:num>
  <w:num w:numId="29" w16cid:durableId="556473979">
    <w:abstractNumId w:val="18"/>
  </w:num>
  <w:num w:numId="30" w16cid:durableId="499394185">
    <w:abstractNumId w:val="21"/>
  </w:num>
  <w:num w:numId="31" w16cid:durableId="503906897">
    <w:abstractNumId w:val="17"/>
  </w:num>
  <w:num w:numId="35" w16cid:durableId="1669910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0BF"/>
    <w:rsid w:val="000A632D"/>
    <w:rsid w:val="000B7539"/>
    <w:rsid w:val="001D4362"/>
    <w:rsid w:val="00255EA7"/>
    <w:rsid w:val="00283907"/>
    <w:rsid w:val="00290FED"/>
    <w:rsid w:val="003272EB"/>
    <w:rsid w:val="00341103"/>
    <w:rsid w:val="00345121"/>
    <w:rsid w:val="00353D6E"/>
    <w:rsid w:val="00364976"/>
    <w:rsid w:val="003820B8"/>
    <w:rsid w:val="003B4666"/>
    <w:rsid w:val="004A6706"/>
    <w:rsid w:val="00534483"/>
    <w:rsid w:val="00555864"/>
    <w:rsid w:val="005A6802"/>
    <w:rsid w:val="005E3DF6"/>
    <w:rsid w:val="005E6421"/>
    <w:rsid w:val="006F49D0"/>
    <w:rsid w:val="00724003"/>
    <w:rsid w:val="007360BF"/>
    <w:rsid w:val="007833A7"/>
    <w:rsid w:val="008242FA"/>
    <w:rsid w:val="00855982"/>
    <w:rsid w:val="00912DDA"/>
    <w:rsid w:val="009B73D7"/>
    <w:rsid w:val="009C15EE"/>
    <w:rsid w:val="009E7AA4"/>
    <w:rsid w:val="00A10484"/>
    <w:rsid w:val="00A57BE3"/>
    <w:rsid w:val="00AC0130"/>
    <w:rsid w:val="00B03125"/>
    <w:rsid w:val="00B238C4"/>
    <w:rsid w:val="00B27772"/>
    <w:rsid w:val="00B30037"/>
    <w:rsid w:val="00BB2D59"/>
    <w:rsid w:val="00BD7427"/>
    <w:rsid w:val="00C1481F"/>
    <w:rsid w:val="00CB42EA"/>
    <w:rsid w:val="00DD1CCD"/>
    <w:rsid w:val="00DE43A2"/>
    <w:rsid w:val="00EF40E6"/>
    <w:rsid w:val="00F305B3"/>
    <w:rsid w:val="00F73C53"/>
    <w:rsid w:val="00F81452"/>
    <w:rsid w:val="00F848EC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04FFBF"/>
  <w15:chartTrackingRefBased/>
  <w15:docId w15:val="{EA0D7552-0FEF-46C8-A6E2-C809E6F177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BD7427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03125"/>
    <w:pPr>
      <w:numPr>
        <w:numId w:val="17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8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8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5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5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3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ricy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BF189E61B7B949A70E912F6F2C2564" ma:contentTypeVersion="5" ma:contentTypeDescription="Create a new document." ma:contentTypeScope="" ma:versionID="5e8131de2046f2a95c08bc82428f6222">
  <xsd:schema xmlns:xsd="http://www.w3.org/2001/XMLSchema" xmlns:xs="http://www.w3.org/2001/XMLSchema" xmlns:p="http://schemas.microsoft.com/office/2006/metadata/properties" xmlns:ns3="f91c6ae6-1b93-47a1-86e7-9c87b14dd199" targetNamespace="http://schemas.microsoft.com/office/2006/metadata/properties" ma:root="true" ma:fieldsID="c5e94fac1461b35ad2ff30ec2acc8013" ns3:_="">
    <xsd:import namespace="f91c6ae6-1b93-47a1-86e7-9c87b14dd19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1c6ae6-1b93-47a1-86e7-9c87b14dd19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671810-3EF7-4C8E-BCBA-248ABE2BAB39}">
  <ds:schemaRefs>
    <ds:schemaRef ds:uri="http://schemas.microsoft.com/office/2006/documentManagement/types"/>
    <ds:schemaRef ds:uri="http://purl.org/dc/terms/"/>
    <ds:schemaRef ds:uri="http://schemas.microsoft.com/office/infopath/2007/PartnerControls"/>
    <ds:schemaRef ds:uri="http://purl.org/dc/dcmitype/"/>
    <ds:schemaRef ds:uri="http://purl.org/dc/elements/1.1/"/>
    <ds:schemaRef ds:uri="f91c6ae6-1b93-47a1-86e7-9c87b14dd199"/>
    <ds:schemaRef ds:uri="http://schemas.openxmlformats.org/package/2006/metadata/core-properties"/>
    <ds:schemaRef ds:uri="http://www.w3.org/XML/1998/namespace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B49A01BA-411E-4205-B64A-E235BBD3C0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1c6ae6-1b93-47a1-86e7-9c87b14dd1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0DE2BC9-8A0D-4BFF-9128-6F85A4CE1B4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24586EF-CE8E-438A-9098-058E7C9A92D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be62a12b-2cad-49a1-a5fa-85f4f3156a7d}" enabled="0" method="" siteId="{be62a12b-2cad-49a1-a5fa-85f4f3156a7d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1684</TotalTime>
  <Pages>4</Pages>
  <Words>580</Words>
  <Characters>3309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Eric Cao</dc:creator>
  <cp:lastModifiedBy>Eric Cao</cp:lastModifiedBy>
  <cp:revision>15</cp:revision>
  <cp:lastPrinted>2024-09-21T03:23:00Z</cp:lastPrinted>
  <dcterms:created xsi:type="dcterms:W3CDTF">2024-09-19T23:20:00Z</dcterms:created>
  <dcterms:modified xsi:type="dcterms:W3CDTF">2024-09-21T03:24:00Z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0x010100CEBF189E61B7B949A70E912F6F2C2564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